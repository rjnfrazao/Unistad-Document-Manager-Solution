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6BA89" w14:textId="542A77B1" w:rsidR="00A10484" w:rsidRDefault="00E615FB">
      <w:pPr>
        <w:pStyle w:val="Title"/>
      </w:pPr>
      <w:r>
        <w:t>UNISTAD Document Manager</w:t>
      </w:r>
    </w:p>
    <w:p w14:paraId="687EDF4D" w14:textId="51A33253" w:rsidR="00855982" w:rsidRPr="00855982" w:rsidRDefault="00E615FB" w:rsidP="00855982">
      <w:pPr>
        <w:pStyle w:val="Heading1"/>
      </w:pPr>
      <w:r>
        <w:t>Overview</w:t>
      </w:r>
    </w:p>
    <w:p w14:paraId="2AC4F6B3" w14:textId="7644CD95" w:rsidR="00855982" w:rsidRDefault="00E615FB" w:rsidP="00E615FB">
      <w:r>
        <w:t>This Web Application will be responsible to organize automatically the UNISTAD documents in Azure Storage File folders and apply the naming and convention defined for the files.</w:t>
      </w:r>
    </w:p>
    <w:p w14:paraId="7E66B251" w14:textId="036F72EB" w:rsidR="00E615FB" w:rsidRDefault="00E615FB" w:rsidP="00E615FB">
      <w:r>
        <w:t>The application contains the following components:</w:t>
      </w:r>
    </w:p>
    <w:p w14:paraId="4D9794AB" w14:textId="19B6AAF1" w:rsidR="0085077A" w:rsidRDefault="0085077A" w:rsidP="0085077A">
      <w:pPr>
        <w:pStyle w:val="ListParagraph"/>
        <w:numPr>
          <w:ilvl w:val="0"/>
          <w:numId w:val="30"/>
        </w:numPr>
      </w:pPr>
      <w:r>
        <w:t>Document Uploader: Web API which receives the document uploaded to be processed.</w:t>
      </w:r>
    </w:p>
    <w:p w14:paraId="01D323AC" w14:textId="212B3D20" w:rsidR="0085077A" w:rsidRPr="00F5267A" w:rsidRDefault="0085077A" w:rsidP="0085077A">
      <w:pPr>
        <w:pStyle w:val="ListParagraph"/>
        <w:numPr>
          <w:ilvl w:val="0"/>
          <w:numId w:val="30"/>
        </w:numPr>
        <w:rPr>
          <w:highlight w:val="yellow"/>
        </w:rPr>
      </w:pPr>
      <w:commentRangeStart w:id="0"/>
      <w:r w:rsidRPr="00F5267A">
        <w:rPr>
          <w:highlight w:val="yellow"/>
        </w:rPr>
        <w:t xml:space="preserve">Document </w:t>
      </w:r>
      <w:r w:rsidR="00B17669" w:rsidRPr="00F5267A">
        <w:rPr>
          <w:highlight w:val="yellow"/>
        </w:rPr>
        <w:t>Consumer</w:t>
      </w:r>
      <w:r w:rsidRPr="00F5267A">
        <w:rPr>
          <w:highlight w:val="yellow"/>
        </w:rPr>
        <w:t xml:space="preserve">: Azure Function which </w:t>
      </w:r>
      <w:r w:rsidR="00B17669" w:rsidRPr="00F5267A">
        <w:rPr>
          <w:highlight w:val="yellow"/>
        </w:rPr>
        <w:t>stores the document uploaded in the correct Storage File Folder.</w:t>
      </w:r>
      <w:commentRangeEnd w:id="0"/>
      <w:r w:rsidR="00F5267A">
        <w:rPr>
          <w:rStyle w:val="CommentReference"/>
        </w:rPr>
        <w:commentReference w:id="0"/>
      </w:r>
    </w:p>
    <w:p w14:paraId="12D4C780" w14:textId="346515FB" w:rsidR="00B17669" w:rsidRDefault="00B17669" w:rsidP="0085077A">
      <w:pPr>
        <w:pStyle w:val="ListParagraph"/>
        <w:numPr>
          <w:ilvl w:val="0"/>
          <w:numId w:val="30"/>
        </w:numPr>
      </w:pPr>
      <w:r>
        <w:t>Web application: Web page with the interface to upload the files.</w:t>
      </w:r>
    </w:p>
    <w:p w14:paraId="2D41FF6A" w14:textId="57F04CB0" w:rsidR="00E615FB" w:rsidRDefault="00E615FB" w:rsidP="00E615FB"/>
    <w:p w14:paraId="38BAEB35" w14:textId="0013ADC9" w:rsidR="00E615FB" w:rsidRDefault="00B17669" w:rsidP="00B17669">
      <w:pPr>
        <w:pStyle w:val="Heading1"/>
      </w:pPr>
      <w:r>
        <w:t>Architecture</w:t>
      </w:r>
    </w:p>
    <w:p w14:paraId="4A2A95CD" w14:textId="00A149E4" w:rsidR="00723BF5" w:rsidRDefault="00723BF5" w:rsidP="00723BF5"/>
    <w:p w14:paraId="469C6AB9" w14:textId="2822619D" w:rsidR="00723BF5" w:rsidRDefault="00D728F1" w:rsidP="00723BF5">
      <w:r>
        <w:rPr>
          <w:noProof/>
        </w:rPr>
        <w:drawing>
          <wp:inline distT="0" distB="0" distL="0" distR="0" wp14:anchorId="4A079508" wp14:editId="3D33B4AD">
            <wp:extent cx="5943600" cy="3390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"https://apis.mail.yahoo.com/ws/v3/mailboxes/@.id==VjN-BJPr9itl3aaQGfdyHhfZsv3-p8u_3835JmdLF_2FumGrC34I4rE3wbKdQQQ1AQUi9y8q-LwK6XvuhMocw-FLcA/messages/@.id==ADWs12gn0VajYOw6RQEwsLDj0-Y/content/parts/@.id==2/thumbnail?appid=YMailNorrinLaunch" \* MERGEFORMATINET </w:instrText>
      </w:r>
      <w:r>
        <w:fldChar w:fldCharType="separate"/>
      </w:r>
      <w:r>
        <w:fldChar w:fldCharType="end"/>
      </w:r>
    </w:p>
    <w:p w14:paraId="0CA7D860" w14:textId="4306F639" w:rsidR="00723BF5" w:rsidRDefault="00874EED" w:rsidP="00C41C94">
      <w:pPr>
        <w:pStyle w:val="Heading1"/>
        <w:numPr>
          <w:ilvl w:val="0"/>
          <w:numId w:val="34"/>
        </w:numPr>
      </w:pPr>
      <w:r>
        <w:lastRenderedPageBreak/>
        <w:t>Document Uploader</w:t>
      </w:r>
      <w:r w:rsidR="00A94DEC">
        <w:t xml:space="preserve"> – Web API</w:t>
      </w:r>
      <w:r w:rsidR="00C41C94">
        <w:t xml:space="preserve"> Specification</w:t>
      </w:r>
    </w:p>
    <w:p w14:paraId="0FFBD7C2" w14:textId="4789829E" w:rsidR="00A94DEC" w:rsidRDefault="0070414E" w:rsidP="00C41C94">
      <w:pPr>
        <w:pStyle w:val="Heading2"/>
        <w:numPr>
          <w:ilvl w:val="1"/>
          <w:numId w:val="31"/>
        </w:numPr>
      </w:pPr>
      <w:r>
        <w:t xml:space="preserve"> API </w:t>
      </w:r>
      <w:r w:rsidR="00C41C94">
        <w:t>CREATE Operation</w:t>
      </w:r>
    </w:p>
    <w:p w14:paraId="3CB40AB4" w14:textId="4C7A7078" w:rsidR="00964FC5" w:rsidRDefault="00964FC5" w:rsidP="00C41C94"/>
    <w:p w14:paraId="10398CEE" w14:textId="7C40FC62" w:rsidR="00964FC5" w:rsidRDefault="00964FC5" w:rsidP="00964FC5">
      <w:pPr>
        <w:ind w:left="360"/>
      </w:pPr>
      <w:r>
        <w:t xml:space="preserve">Creates the file uploaded in the File Storage. There is a default folder where the files uploaded are stored (see topic Storage Entities -&gt; File Storage for details about the folders). Create a record in the table storage to track the status of the job. Enqueues a message in the Storage Queue indicating the file was uploaded, so the job needs to be processed </w:t>
      </w:r>
      <w:r w:rsidRPr="00964FC5">
        <w:rPr>
          <w:highlight w:val="yellow"/>
        </w:rPr>
        <w:t>by the Web Jobs.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4FC5" w14:paraId="7A95A85B" w14:textId="77777777" w:rsidTr="00964FC5">
        <w:tc>
          <w:tcPr>
            <w:tcW w:w="9350" w:type="dxa"/>
            <w:shd w:val="clear" w:color="auto" w:fill="D9D9D9" w:themeFill="background1" w:themeFillShade="D9"/>
          </w:tcPr>
          <w:p w14:paraId="55C4D113" w14:textId="30DF5DFE" w:rsidR="00964FC5" w:rsidRPr="0036398A" w:rsidRDefault="00964FC5" w:rsidP="00964FC5">
            <w:pPr>
              <w:rPr>
                <w:rFonts w:ascii="Consolas" w:hAnsi="Consolas"/>
                <w:b/>
                <w:bCs/>
              </w:rPr>
            </w:pPr>
            <w:r w:rsidRPr="0036398A">
              <w:rPr>
                <w:rFonts w:ascii="Consolas" w:hAnsi="Consolas"/>
                <w:b/>
                <w:bCs/>
              </w:rPr>
              <w:t>HTTP POST</w:t>
            </w:r>
          </w:p>
        </w:tc>
      </w:tr>
      <w:tr w:rsidR="00964FC5" w14:paraId="7AA1D08D" w14:textId="77777777" w:rsidTr="00964FC5">
        <w:tc>
          <w:tcPr>
            <w:tcW w:w="9350" w:type="dxa"/>
          </w:tcPr>
          <w:p w14:paraId="60A27D46" w14:textId="16F53535" w:rsidR="00964FC5" w:rsidRPr="0036398A" w:rsidRDefault="00964FC5" w:rsidP="00964FC5">
            <w:pPr>
              <w:pStyle w:val="Default"/>
              <w:rPr>
                <w:sz w:val="20"/>
                <w:szCs w:val="20"/>
              </w:rPr>
            </w:pPr>
            <w:r w:rsidRPr="0036398A">
              <w:rPr>
                <w:sz w:val="20"/>
                <w:szCs w:val="20"/>
              </w:rPr>
              <w:t>https://[servicename].azurewebsites.net/api/v1/uploadedimage?</w:t>
            </w:r>
            <w:r w:rsidR="0036398A" w:rsidRPr="0036398A">
              <w:rPr>
                <w:sz w:val="20"/>
                <w:szCs w:val="20"/>
              </w:rPr>
              <w:t>fileName=</w:t>
            </w:r>
            <w:r w:rsidR="0036398A" w:rsidRPr="00C41C94">
              <w:rPr>
                <w:sz w:val="20"/>
                <w:szCs w:val="20"/>
              </w:rPr>
              <w:t>SC-I60-CAB-ORD-DBF-IT-00102.pdf</w:t>
            </w:r>
          </w:p>
          <w:p w14:paraId="5A689ED2" w14:textId="2A11F405" w:rsidR="00964FC5" w:rsidRPr="0036398A" w:rsidRDefault="00964FC5" w:rsidP="00964FC5">
            <w:pPr>
              <w:rPr>
                <w:rFonts w:ascii="Consolas" w:hAnsi="Consolas"/>
              </w:rPr>
            </w:pPr>
          </w:p>
        </w:tc>
      </w:tr>
    </w:tbl>
    <w:p w14:paraId="6E54F651" w14:textId="603477C6" w:rsidR="00964FC5" w:rsidRDefault="00964FC5" w:rsidP="00964FC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9"/>
        <w:gridCol w:w="1489"/>
        <w:gridCol w:w="1481"/>
        <w:gridCol w:w="1125"/>
        <w:gridCol w:w="1426"/>
        <w:gridCol w:w="1980"/>
      </w:tblGrid>
      <w:tr w:rsidR="0036398A" w14:paraId="18B004DE" w14:textId="77777777" w:rsidTr="00C37D6D">
        <w:tc>
          <w:tcPr>
            <w:tcW w:w="8990" w:type="dxa"/>
            <w:gridSpan w:val="6"/>
            <w:shd w:val="clear" w:color="auto" w:fill="D9D9D9" w:themeFill="background1" w:themeFillShade="D9"/>
          </w:tcPr>
          <w:p w14:paraId="15271DD4" w14:textId="093CDD9E" w:rsidR="0036398A" w:rsidRPr="0036398A" w:rsidRDefault="0036398A" w:rsidP="00964FC5">
            <w:pPr>
              <w:rPr>
                <w:rFonts w:ascii="Consolas" w:hAnsi="Consolas"/>
                <w:b/>
                <w:bCs/>
              </w:rPr>
            </w:pPr>
            <w:r w:rsidRPr="0036398A">
              <w:rPr>
                <w:rFonts w:ascii="Consolas" w:hAnsi="Consolas"/>
                <w:b/>
                <w:bCs/>
              </w:rPr>
              <w:t>URI Parameters</w:t>
            </w:r>
          </w:p>
        </w:tc>
      </w:tr>
      <w:tr w:rsidR="0036398A" w14:paraId="4F979FC8" w14:textId="77777777" w:rsidTr="00C41C94">
        <w:tc>
          <w:tcPr>
            <w:tcW w:w="1490" w:type="dxa"/>
            <w:shd w:val="clear" w:color="auto" w:fill="D9D9D9" w:themeFill="background1" w:themeFillShade="D9"/>
          </w:tcPr>
          <w:p w14:paraId="33B76AA0" w14:textId="3DB8792D" w:rsidR="0036398A" w:rsidRPr="0036398A" w:rsidRDefault="0036398A" w:rsidP="00964F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1E825BE3" w14:textId="380C7F6B" w:rsidR="0036398A" w:rsidRPr="0036398A" w:rsidRDefault="0036398A" w:rsidP="00964F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0A0BCC30" w14:textId="6EB7B1C8" w:rsidR="0036398A" w:rsidRPr="0036398A" w:rsidRDefault="0036398A" w:rsidP="00964F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 Type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01A5142D" w14:textId="13EEEC91" w:rsidR="0036398A" w:rsidRPr="0036398A" w:rsidRDefault="0036398A" w:rsidP="00964F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Length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14:paraId="3503A172" w14:textId="45B8ED13" w:rsidR="0036398A" w:rsidRPr="0036398A" w:rsidRDefault="0036398A" w:rsidP="00964F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Constrains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67555480" w14:textId="1304B38F" w:rsidR="0036398A" w:rsidRPr="0036398A" w:rsidRDefault="0036398A" w:rsidP="00964FC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36398A" w14:paraId="541BB32A" w14:textId="77777777" w:rsidTr="00C41C94">
        <w:tc>
          <w:tcPr>
            <w:tcW w:w="1490" w:type="dxa"/>
          </w:tcPr>
          <w:p w14:paraId="06D9A5C2" w14:textId="6E49BA78" w:rsidR="0036398A" w:rsidRPr="00C41C94" w:rsidRDefault="0036398A" w:rsidP="00964FC5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fileName</w:t>
            </w:r>
          </w:p>
        </w:tc>
        <w:tc>
          <w:tcPr>
            <w:tcW w:w="1490" w:type="dxa"/>
          </w:tcPr>
          <w:p w14:paraId="66B8BEBE" w14:textId="289320D4" w:rsidR="0036398A" w:rsidRPr="00C41C94" w:rsidRDefault="0036398A" w:rsidP="00964FC5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True</w:t>
            </w:r>
          </w:p>
        </w:tc>
        <w:tc>
          <w:tcPr>
            <w:tcW w:w="1483" w:type="dxa"/>
          </w:tcPr>
          <w:p w14:paraId="587A72DD" w14:textId="63953F68" w:rsidR="0036398A" w:rsidRPr="00C41C94" w:rsidRDefault="0036398A" w:rsidP="00964FC5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String</w:t>
            </w:r>
          </w:p>
        </w:tc>
        <w:tc>
          <w:tcPr>
            <w:tcW w:w="1126" w:type="dxa"/>
          </w:tcPr>
          <w:p w14:paraId="6C955B14" w14:textId="6AC28B6E" w:rsidR="0036398A" w:rsidRPr="00C41C94" w:rsidRDefault="0036398A" w:rsidP="00964FC5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200</w:t>
            </w:r>
          </w:p>
        </w:tc>
        <w:tc>
          <w:tcPr>
            <w:tcW w:w="1419" w:type="dxa"/>
          </w:tcPr>
          <w:p w14:paraId="38D40374" w14:textId="396CF73C" w:rsidR="0036398A" w:rsidRPr="00C41C94" w:rsidRDefault="0036398A" w:rsidP="00964FC5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Valid file name</w:t>
            </w:r>
          </w:p>
        </w:tc>
        <w:tc>
          <w:tcPr>
            <w:tcW w:w="1982" w:type="dxa"/>
          </w:tcPr>
          <w:p w14:paraId="38955647" w14:textId="0D55E54E" w:rsidR="0036398A" w:rsidRPr="00C41C94" w:rsidRDefault="0036398A" w:rsidP="00964FC5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File name</w:t>
            </w:r>
          </w:p>
        </w:tc>
      </w:tr>
    </w:tbl>
    <w:p w14:paraId="57E3C1D1" w14:textId="77777777" w:rsidR="0036398A" w:rsidRDefault="0036398A" w:rsidP="00964FC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9"/>
        <w:gridCol w:w="1489"/>
        <w:gridCol w:w="1480"/>
        <w:gridCol w:w="1125"/>
        <w:gridCol w:w="1426"/>
        <w:gridCol w:w="1981"/>
      </w:tblGrid>
      <w:tr w:rsidR="0036398A" w14:paraId="7FA09C4B" w14:textId="77777777" w:rsidTr="00951E98">
        <w:tc>
          <w:tcPr>
            <w:tcW w:w="8990" w:type="dxa"/>
            <w:gridSpan w:val="6"/>
            <w:shd w:val="clear" w:color="auto" w:fill="D9D9D9" w:themeFill="background1" w:themeFillShade="D9"/>
          </w:tcPr>
          <w:p w14:paraId="3665EF78" w14:textId="78240EB8" w:rsidR="0036398A" w:rsidRPr="0036398A" w:rsidRDefault="0036398A" w:rsidP="00951E9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Request Body</w:t>
            </w:r>
          </w:p>
        </w:tc>
      </w:tr>
      <w:tr w:rsidR="0036398A" w14:paraId="46F5844B" w14:textId="77777777" w:rsidTr="00C41C94">
        <w:tc>
          <w:tcPr>
            <w:tcW w:w="1490" w:type="dxa"/>
            <w:shd w:val="clear" w:color="auto" w:fill="D9D9D9" w:themeFill="background1" w:themeFillShade="D9"/>
          </w:tcPr>
          <w:p w14:paraId="4F98E7F3" w14:textId="77777777" w:rsidR="0036398A" w:rsidRPr="0036398A" w:rsidRDefault="0036398A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3807351D" w14:textId="77777777" w:rsidR="0036398A" w:rsidRPr="0036398A" w:rsidRDefault="0036398A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14:paraId="078D593A" w14:textId="77777777" w:rsidR="0036398A" w:rsidRPr="0036398A" w:rsidRDefault="0036398A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Data Type</w:t>
            </w:r>
          </w:p>
        </w:tc>
        <w:tc>
          <w:tcPr>
            <w:tcW w:w="1126" w:type="dxa"/>
            <w:shd w:val="clear" w:color="auto" w:fill="D9D9D9" w:themeFill="background1" w:themeFillShade="D9"/>
          </w:tcPr>
          <w:p w14:paraId="54A4C8AE" w14:textId="77777777" w:rsidR="0036398A" w:rsidRPr="0036398A" w:rsidRDefault="0036398A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Length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14:paraId="50B3A768" w14:textId="77777777" w:rsidR="0036398A" w:rsidRPr="0036398A" w:rsidRDefault="0036398A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Constrains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172A25B6" w14:textId="77777777" w:rsidR="0036398A" w:rsidRPr="0036398A" w:rsidRDefault="0036398A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Description</w:t>
            </w:r>
          </w:p>
        </w:tc>
      </w:tr>
      <w:tr w:rsidR="0036398A" w14:paraId="2143D4B4" w14:textId="77777777" w:rsidTr="00C41C94">
        <w:tc>
          <w:tcPr>
            <w:tcW w:w="1490" w:type="dxa"/>
          </w:tcPr>
          <w:p w14:paraId="53E10E88" w14:textId="62C33874" w:rsidR="0036398A" w:rsidRPr="00C41C94" w:rsidRDefault="0036398A" w:rsidP="00951E98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file</w:t>
            </w:r>
            <w:r w:rsidRPr="00C41C94">
              <w:rPr>
                <w:rFonts w:ascii="Consolas" w:hAnsi="Consolas"/>
                <w:sz w:val="20"/>
                <w:szCs w:val="20"/>
              </w:rPr>
              <w:t>Data</w:t>
            </w:r>
          </w:p>
        </w:tc>
        <w:tc>
          <w:tcPr>
            <w:tcW w:w="1490" w:type="dxa"/>
          </w:tcPr>
          <w:p w14:paraId="7BF756B6" w14:textId="77777777" w:rsidR="0036398A" w:rsidRPr="00C41C94" w:rsidRDefault="0036398A" w:rsidP="00951E98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True</w:t>
            </w:r>
          </w:p>
        </w:tc>
        <w:tc>
          <w:tcPr>
            <w:tcW w:w="1483" w:type="dxa"/>
          </w:tcPr>
          <w:p w14:paraId="5AC6861E" w14:textId="6073AA59" w:rsidR="0036398A" w:rsidRPr="00C41C94" w:rsidRDefault="0036398A" w:rsidP="00951E98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File</w:t>
            </w:r>
          </w:p>
        </w:tc>
        <w:tc>
          <w:tcPr>
            <w:tcW w:w="1126" w:type="dxa"/>
          </w:tcPr>
          <w:p w14:paraId="0D140C6F" w14:textId="04DC9C2E" w:rsidR="0036398A" w:rsidRPr="00C41C94" w:rsidRDefault="0036398A" w:rsidP="00951E98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n/a</w:t>
            </w:r>
          </w:p>
        </w:tc>
        <w:tc>
          <w:tcPr>
            <w:tcW w:w="1419" w:type="dxa"/>
          </w:tcPr>
          <w:p w14:paraId="552DC881" w14:textId="19E5D9DF" w:rsidR="0036398A" w:rsidRPr="00C41C94" w:rsidRDefault="0036398A" w:rsidP="00C41C94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>Not null</w:t>
            </w:r>
          </w:p>
        </w:tc>
        <w:tc>
          <w:tcPr>
            <w:tcW w:w="1982" w:type="dxa"/>
          </w:tcPr>
          <w:p w14:paraId="16C75C56" w14:textId="77777777" w:rsidR="0036398A" w:rsidRPr="00C41C94" w:rsidRDefault="0036398A" w:rsidP="0036398A">
            <w:pPr>
              <w:pStyle w:val="Default"/>
              <w:rPr>
                <w:sz w:val="20"/>
                <w:szCs w:val="20"/>
              </w:rPr>
            </w:pPr>
            <w:r w:rsidRPr="00C41C94">
              <w:rPr>
                <w:sz w:val="20"/>
                <w:szCs w:val="20"/>
              </w:rPr>
              <w:t xml:space="preserve">The file upload data </w:t>
            </w:r>
          </w:p>
          <w:p w14:paraId="5871CFF5" w14:textId="425CA454" w:rsidR="0036398A" w:rsidRPr="00C41C94" w:rsidRDefault="0036398A" w:rsidP="0036398A">
            <w:pPr>
              <w:rPr>
                <w:rFonts w:ascii="Consolas" w:hAnsi="Consolas"/>
                <w:sz w:val="20"/>
                <w:szCs w:val="20"/>
              </w:rPr>
            </w:pPr>
            <w:r w:rsidRPr="00C41C94">
              <w:rPr>
                <w:rFonts w:ascii="Consolas" w:hAnsi="Consolas"/>
                <w:sz w:val="20"/>
                <w:szCs w:val="20"/>
              </w:rPr>
              <w:t xml:space="preserve">.NET Type: </w:t>
            </w:r>
            <w:r w:rsidRPr="00C41C94">
              <w:rPr>
                <w:rFonts w:ascii="Consolas" w:hAnsi="Consolas"/>
                <w:b/>
                <w:bCs/>
                <w:sz w:val="20"/>
                <w:szCs w:val="20"/>
              </w:rPr>
              <w:t xml:space="preserve">IFormFile </w:t>
            </w:r>
          </w:p>
        </w:tc>
      </w:tr>
    </w:tbl>
    <w:p w14:paraId="1A27038A" w14:textId="6E8EC05D" w:rsidR="00964FC5" w:rsidRDefault="00964FC5" w:rsidP="00964FC5">
      <w:pPr>
        <w:ind w:left="360"/>
      </w:pPr>
    </w:p>
    <w:p w14:paraId="3E11C712" w14:textId="578E7935" w:rsidR="0036398A" w:rsidRDefault="0036398A" w:rsidP="00964FC5">
      <w:pPr>
        <w:ind w:left="360"/>
      </w:pPr>
      <w:r>
        <w:t>Additional Requirements</w:t>
      </w:r>
      <w:r w:rsidR="00545DCA">
        <w:t>:</w:t>
      </w:r>
    </w:p>
    <w:p w14:paraId="692F3466" w14:textId="1574053A" w:rsidR="00545DCA" w:rsidRDefault="0036398A" w:rsidP="00C41C94">
      <w:pPr>
        <w:pStyle w:val="ListParagraph"/>
        <w:numPr>
          <w:ilvl w:val="2"/>
          <w:numId w:val="33"/>
        </w:numPr>
        <w:ind w:left="1212"/>
      </w:pPr>
      <w:r w:rsidRPr="0036398A">
        <w:t>The content type shall be automatically set using the content type provided by IFormFile fileData parameter.</w:t>
      </w:r>
    </w:p>
    <w:p w14:paraId="1EF9438F" w14:textId="77777777" w:rsidR="00545DCA" w:rsidRDefault="00545DCA" w:rsidP="00C41C94">
      <w:pPr>
        <w:pStyle w:val="ListParagraph"/>
        <w:ind w:left="1212"/>
      </w:pPr>
    </w:p>
    <w:p w14:paraId="3E033D41" w14:textId="14EF9111" w:rsidR="00545DCA" w:rsidRDefault="0036398A" w:rsidP="00C41C94">
      <w:pPr>
        <w:pStyle w:val="ListParagraph"/>
        <w:numPr>
          <w:ilvl w:val="2"/>
          <w:numId w:val="33"/>
        </w:numPr>
        <w:ind w:left="1212"/>
      </w:pPr>
      <w:r>
        <w:t xml:space="preserve">The id assigned to the </w:t>
      </w:r>
      <w:r w:rsidR="00545DCA">
        <w:t>Job</w:t>
      </w:r>
      <w:r>
        <w:t xml:space="preserve"> shall be generated automatically by your implementation. You shall use a Guid converted to a string for the </w:t>
      </w:r>
      <w:r w:rsidR="00545DCA">
        <w:t>Job’s</w:t>
      </w:r>
      <w:r>
        <w:t xml:space="preserve"> id.</w:t>
      </w:r>
      <w:r w:rsidR="00545DCA">
        <w:t xml:space="preserve"> This id will be added in the Table storage RowKey column and also in the Queued message.</w:t>
      </w:r>
    </w:p>
    <w:p w14:paraId="60EB4D59" w14:textId="77777777" w:rsidR="00545DCA" w:rsidRDefault="00545DCA" w:rsidP="00C41C94">
      <w:pPr>
        <w:pStyle w:val="ListParagraph"/>
        <w:ind w:left="1212"/>
      </w:pPr>
    </w:p>
    <w:p w14:paraId="2B3E5BF7" w14:textId="6A27AFEB" w:rsidR="00545DCA" w:rsidRDefault="00545DCA" w:rsidP="00C41C94">
      <w:pPr>
        <w:pStyle w:val="ListParagraph"/>
        <w:numPr>
          <w:ilvl w:val="2"/>
          <w:numId w:val="33"/>
        </w:numPr>
        <w:ind w:left="1212"/>
      </w:pPr>
      <w:r>
        <w:t>Each file uploaded will be considered a Job.</w:t>
      </w:r>
    </w:p>
    <w:p w14:paraId="0F94B91E" w14:textId="77777777" w:rsidR="00545DCA" w:rsidRDefault="00545DCA" w:rsidP="00C41C94">
      <w:pPr>
        <w:pStyle w:val="ListParagraph"/>
        <w:ind w:left="1212"/>
      </w:pPr>
    </w:p>
    <w:p w14:paraId="72E79CC2" w14:textId="4820BEA3" w:rsidR="00545DCA" w:rsidRDefault="00545DCA" w:rsidP="00C41C94">
      <w:pPr>
        <w:pStyle w:val="ListParagraph"/>
        <w:numPr>
          <w:ilvl w:val="2"/>
          <w:numId w:val="33"/>
        </w:numPr>
        <w:ind w:left="1212"/>
      </w:pPr>
      <w:r>
        <w:t>See Topic Storage Entities to get all details about the File Storage, Table Storage, and Queue Storage.</w:t>
      </w:r>
    </w:p>
    <w:p w14:paraId="25A72683" w14:textId="79A2C931" w:rsidR="0036398A" w:rsidRDefault="0036398A" w:rsidP="00964FC5">
      <w:pPr>
        <w:ind w:left="360"/>
      </w:pPr>
    </w:p>
    <w:p w14:paraId="16C508AD" w14:textId="5639ED19" w:rsidR="0036398A" w:rsidRDefault="0036398A" w:rsidP="00964FC5">
      <w:pPr>
        <w:ind w:left="360"/>
      </w:pPr>
    </w:p>
    <w:p w14:paraId="0749B453" w14:textId="77777777" w:rsidR="00423AC7" w:rsidRDefault="00423AC7" w:rsidP="00964FC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23AC7" w14:paraId="58006B8F" w14:textId="77777777" w:rsidTr="00951E98">
        <w:tc>
          <w:tcPr>
            <w:tcW w:w="8990" w:type="dxa"/>
            <w:shd w:val="clear" w:color="auto" w:fill="D9D9D9" w:themeFill="background1" w:themeFillShade="D9"/>
          </w:tcPr>
          <w:p w14:paraId="122CB3F5" w14:textId="6AC815C0" w:rsidR="00423AC7" w:rsidRPr="0036398A" w:rsidRDefault="00423AC7" w:rsidP="00951E9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Response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201 (Created)</w:t>
            </w:r>
          </w:p>
        </w:tc>
      </w:tr>
      <w:tr w:rsidR="00423AC7" w14:paraId="4186904F" w14:textId="77777777" w:rsidTr="00423AC7">
        <w:tc>
          <w:tcPr>
            <w:tcW w:w="8990" w:type="dxa"/>
            <w:shd w:val="clear" w:color="auto" w:fill="auto"/>
          </w:tcPr>
          <w:p w14:paraId="1AEDB7AD" w14:textId="658B22B9" w:rsidR="00423AC7" w:rsidRDefault="00423AC7" w:rsidP="00423AC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23AC7">
              <w:rPr>
                <w:rFonts w:ascii="Calibri" w:hAnsi="Calibri" w:cs="Calibri"/>
                <w:color w:val="000000"/>
              </w:rPr>
              <w:t xml:space="preserve">Returned if the </w:t>
            </w:r>
            <w:r>
              <w:rPr>
                <w:rFonts w:ascii="Calibri" w:hAnsi="Calibri" w:cs="Calibri"/>
                <w:color w:val="000000"/>
              </w:rPr>
              <w:t>file</w:t>
            </w:r>
            <w:r w:rsidRPr="00423AC7">
              <w:rPr>
                <w:rFonts w:ascii="Calibri" w:hAnsi="Calibri" w:cs="Calibri"/>
                <w:color w:val="000000"/>
              </w:rPr>
              <w:t xml:space="preserve"> was </w:t>
            </w:r>
            <w:r>
              <w:rPr>
                <w:rFonts w:ascii="Calibri" w:hAnsi="Calibri" w:cs="Calibri"/>
                <w:color w:val="000000"/>
              </w:rPr>
              <w:t xml:space="preserve">stored in the uploaded folder </w:t>
            </w:r>
            <w:r w:rsidRPr="00423AC7">
              <w:rPr>
                <w:rFonts w:ascii="Calibri" w:hAnsi="Calibri" w:cs="Calibri"/>
                <w:color w:val="000000"/>
              </w:rPr>
              <w:t>successfully</w:t>
            </w:r>
            <w:r>
              <w:rPr>
                <w:rFonts w:ascii="Calibri" w:hAnsi="Calibri" w:cs="Calibri"/>
                <w:color w:val="000000"/>
              </w:rPr>
              <w:t>. Table job row was created, and a message was added to the Queue.</w:t>
            </w:r>
          </w:p>
          <w:p w14:paraId="29A2C6F2" w14:textId="77777777" w:rsidR="00423AC7" w:rsidRPr="00423AC7" w:rsidRDefault="00423AC7" w:rsidP="00423AC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6D8E68B3" w14:textId="77777777" w:rsidR="00423AC7" w:rsidRPr="00C46040" w:rsidRDefault="00423AC7" w:rsidP="00423AC7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C4604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 xml:space="preserve">Headers </w:t>
            </w:r>
          </w:p>
          <w:p w14:paraId="1E749AD8" w14:textId="6BD890B7" w:rsidR="00423AC7" w:rsidRDefault="00423AC7" w:rsidP="00423AC7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Location: </w:t>
            </w:r>
            <w:r w:rsidR="00C46040">
              <w:rPr>
                <w:b/>
                <w:bCs/>
                <w:sz w:val="20"/>
                <w:szCs w:val="20"/>
              </w:rPr>
              <w:t xml:space="preserve">contains the storage address to the file uploaded, example </w:t>
            </w:r>
            <w:hyperlink r:id="rId16" w:history="1">
              <w:r w:rsidR="00C46040" w:rsidRPr="000F5268">
                <w:rPr>
                  <w:rStyle w:val="Hyperlink"/>
                  <w:sz w:val="20"/>
                  <w:szCs w:val="20"/>
                </w:rPr>
                <w:t>https://</w:t>
              </w:r>
              <w:r w:rsidR="00C46040" w:rsidRPr="000F5268">
                <w:rPr>
                  <w:rStyle w:val="Hyperlink"/>
                  <w:b/>
                  <w:bCs/>
                  <w:sz w:val="20"/>
                  <w:szCs w:val="20"/>
                </w:rPr>
                <w:t>[service</w:t>
              </w:r>
            </w:hyperlink>
            <w:r w:rsidR="00C46040">
              <w:rPr>
                <w:b/>
                <w:bCs/>
                <w:sz w:val="20"/>
                <w:szCs w:val="20"/>
              </w:rPr>
              <w:t xml:space="preserve"> name]</w:t>
            </w:r>
            <w:r>
              <w:rPr>
                <w:sz w:val="20"/>
                <w:szCs w:val="20"/>
              </w:rPr>
              <w:t>.azurewebsites.net/api/v1/</w:t>
            </w:r>
            <w:r w:rsidR="00C46040">
              <w:rPr>
                <w:sz w:val="20"/>
                <w:szCs w:val="20"/>
              </w:rPr>
              <w:t>[uploaded folder name]/[file name uploaded]</w:t>
            </w:r>
          </w:p>
          <w:p w14:paraId="6E349D96" w14:textId="738E6CEA" w:rsidR="00C46040" w:rsidRDefault="00C46040" w:rsidP="00423AC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9F53CBA" w14:textId="54ABF3D3" w:rsidR="00C46040" w:rsidRDefault="00C46040" w:rsidP="00423AC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See Storage topic for further details about the folders name used for the uploaded files.</w:t>
            </w:r>
          </w:p>
          <w:p w14:paraId="63B5CECF" w14:textId="50CBBE07" w:rsidR="00C46040" w:rsidRDefault="00C46040" w:rsidP="00423AC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34602C9" w14:textId="3808B687" w:rsidR="00C46040" w:rsidRPr="00C46040" w:rsidRDefault="00C46040" w:rsidP="00423AC7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C4604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Body</w:t>
            </w:r>
          </w:p>
          <w:p w14:paraId="5BD8F08B" w14:textId="77777777" w:rsidR="00423AC7" w:rsidRDefault="00C46040" w:rsidP="00423AC7">
            <w:r>
              <w:t>Empty (no content)</w:t>
            </w:r>
          </w:p>
          <w:p w14:paraId="61E5A20C" w14:textId="4D2692C2" w:rsidR="00C46040" w:rsidRDefault="00C46040" w:rsidP="00423AC7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3A2E02C3" w14:textId="3438C8E0" w:rsidR="00423AC7" w:rsidRDefault="00423AC7" w:rsidP="00964FC5">
      <w:pPr>
        <w:ind w:left="360"/>
      </w:pPr>
    </w:p>
    <w:p w14:paraId="017F0116" w14:textId="005955F4" w:rsidR="00C46040" w:rsidRDefault="00C46040" w:rsidP="00964FC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6040" w14:paraId="66066A13" w14:textId="77777777" w:rsidTr="00951E98">
        <w:tc>
          <w:tcPr>
            <w:tcW w:w="8990" w:type="dxa"/>
            <w:shd w:val="clear" w:color="auto" w:fill="D9D9D9" w:themeFill="background1" w:themeFillShade="D9"/>
          </w:tcPr>
          <w:p w14:paraId="5B730151" w14:textId="74D5BF67" w:rsidR="00C46040" w:rsidRPr="0036398A" w:rsidRDefault="00C46040" w:rsidP="00951E98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Response </w:t>
            </w:r>
            <w:r>
              <w:rPr>
                <w:rFonts w:ascii="Consolas" w:hAnsi="Consolas"/>
                <w:b/>
                <w:bCs/>
              </w:rPr>
              <w:t>400</w:t>
            </w:r>
            <w:r>
              <w:rPr>
                <w:rFonts w:ascii="Consolas" w:hAnsi="Consolas"/>
                <w:b/>
                <w:bCs/>
              </w:rPr>
              <w:t xml:space="preserve"> (</w:t>
            </w:r>
            <w:r>
              <w:rPr>
                <w:rFonts w:ascii="Consolas" w:hAnsi="Consolas"/>
                <w:b/>
                <w:bCs/>
              </w:rPr>
              <w:t>Bad Request</w:t>
            </w:r>
            <w:r>
              <w:rPr>
                <w:rFonts w:ascii="Consolas" w:hAnsi="Consolas"/>
                <w:b/>
                <w:bCs/>
              </w:rPr>
              <w:t>)</w:t>
            </w:r>
          </w:p>
        </w:tc>
      </w:tr>
      <w:tr w:rsidR="00C46040" w14:paraId="375B7120" w14:textId="77777777" w:rsidTr="00951E98">
        <w:tc>
          <w:tcPr>
            <w:tcW w:w="8990" w:type="dxa"/>
            <w:shd w:val="clear" w:color="auto" w:fill="auto"/>
          </w:tcPr>
          <w:p w14:paraId="323AE732" w14:textId="51BE1A65" w:rsidR="00C46040" w:rsidRDefault="00C46040" w:rsidP="00951E98">
            <w:pPr>
              <w:autoSpaceDE w:val="0"/>
              <w:autoSpaceDN w:val="0"/>
              <w:adjustRightInd w:val="0"/>
            </w:pPr>
            <w:r>
              <w:t xml:space="preserve">Returned if the request has </w:t>
            </w:r>
            <w:r>
              <w:t>no file data or already exist a file in the uploaded folder with the same name.</w:t>
            </w:r>
            <w:r>
              <w:t xml:space="preserve"> </w:t>
            </w:r>
          </w:p>
          <w:p w14:paraId="75EF13B2" w14:textId="77777777" w:rsidR="00C46040" w:rsidRPr="00423AC7" w:rsidRDefault="00C46040" w:rsidP="00951E9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18C439B7" w14:textId="77777777" w:rsidR="00C46040" w:rsidRPr="00C46040" w:rsidRDefault="00C46040" w:rsidP="00951E98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C4604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 xml:space="preserve">Headers </w:t>
            </w:r>
          </w:p>
          <w:p w14:paraId="46089B37" w14:textId="6D355424" w:rsidR="00C46040" w:rsidRDefault="00C46040" w:rsidP="00951E98">
            <w:r>
              <w:t xml:space="preserve">None, beyond standard </w:t>
            </w:r>
          </w:p>
          <w:p w14:paraId="31E9D427" w14:textId="77777777" w:rsidR="00C46040" w:rsidRDefault="00C46040" w:rsidP="00951E9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6685089" w14:textId="77777777" w:rsidR="00C46040" w:rsidRPr="00C46040" w:rsidRDefault="00C46040" w:rsidP="00951E98">
            <w:pP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C4604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Body</w:t>
            </w:r>
          </w:p>
          <w:p w14:paraId="2AB5FD7D" w14:textId="18593B89" w:rsidR="00C46040" w:rsidRDefault="00C46040" w:rsidP="00951E98">
            <w:r>
              <w:t>Return an error response using the ErrorResponse JSON format</w:t>
            </w:r>
            <w:r>
              <w:t xml:space="preserve">, see topic </w:t>
            </w:r>
            <w:r w:rsidR="00282BE5">
              <w:t>about the Error Response topic for further details.</w:t>
            </w:r>
            <w:r>
              <w:t xml:space="preserve"> </w:t>
            </w:r>
          </w:p>
          <w:p w14:paraId="49D95745" w14:textId="77777777" w:rsidR="00C46040" w:rsidRDefault="00C46040" w:rsidP="00951E98">
            <w:pPr>
              <w:rPr>
                <w:rFonts w:ascii="Consolas" w:hAnsi="Consolas"/>
                <w:b/>
                <w:bCs/>
              </w:rPr>
            </w:pPr>
          </w:p>
          <w:p w14:paraId="409F3906" w14:textId="22CA66E0" w:rsidR="00C46040" w:rsidRDefault="00C46040" w:rsidP="00951E98">
            <w:pPr>
              <w:rPr>
                <w:rFonts w:ascii="Consolas" w:hAnsi="Consolas"/>
                <w:b/>
                <w:bCs/>
              </w:rPr>
            </w:pPr>
          </w:p>
        </w:tc>
      </w:tr>
    </w:tbl>
    <w:p w14:paraId="7E432484" w14:textId="70DCCE1A" w:rsidR="00C46040" w:rsidRDefault="00C46040" w:rsidP="00964FC5">
      <w:pPr>
        <w:ind w:left="360"/>
      </w:pPr>
    </w:p>
    <w:p w14:paraId="61DBB068" w14:textId="440B7473" w:rsidR="00C46040" w:rsidRDefault="00C46040" w:rsidP="00964FC5">
      <w:pPr>
        <w:ind w:left="360"/>
      </w:pPr>
    </w:p>
    <w:p w14:paraId="067F447C" w14:textId="77777777" w:rsidR="00C46040" w:rsidRPr="00964FC5" w:rsidRDefault="00C46040" w:rsidP="00964FC5">
      <w:pPr>
        <w:ind w:left="360"/>
      </w:pPr>
    </w:p>
    <w:p w14:paraId="37C958BB" w14:textId="77777777" w:rsidR="0070414E" w:rsidRPr="0070414E" w:rsidRDefault="0070414E" w:rsidP="0070414E">
      <w:pPr>
        <w:pStyle w:val="ListParagraph"/>
        <w:keepNext/>
        <w:keepLines/>
        <w:numPr>
          <w:ilvl w:val="0"/>
          <w:numId w:val="36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sz w:val="36"/>
          <w:szCs w:val="36"/>
        </w:rPr>
      </w:pPr>
    </w:p>
    <w:p w14:paraId="726E5C9C" w14:textId="4CB0DADE" w:rsidR="00545DCA" w:rsidRDefault="00545DCA" w:rsidP="0070414E">
      <w:pPr>
        <w:pStyle w:val="Heading1"/>
        <w:numPr>
          <w:ilvl w:val="0"/>
          <w:numId w:val="36"/>
        </w:numPr>
      </w:pPr>
      <w:r>
        <w:t>Document Consumer – Web Jobs</w:t>
      </w:r>
    </w:p>
    <w:p w14:paraId="318F5CE8" w14:textId="63EBFFEE" w:rsidR="00964FC5" w:rsidRDefault="00964FC5" w:rsidP="00964FC5"/>
    <w:p w14:paraId="6FC62A85" w14:textId="77777777" w:rsidR="00964FC5" w:rsidRPr="00964FC5" w:rsidRDefault="00964FC5" w:rsidP="00964FC5"/>
    <w:p w14:paraId="37E8FA9E" w14:textId="577CDEEF" w:rsidR="00874EED" w:rsidRDefault="00874EED" w:rsidP="00874EED"/>
    <w:p w14:paraId="5BE3B3B6" w14:textId="77777777" w:rsidR="0070414E" w:rsidRPr="0070414E" w:rsidRDefault="0070414E" w:rsidP="0070414E">
      <w:pPr>
        <w:pStyle w:val="ListParagraph"/>
        <w:keepNext/>
        <w:keepLines/>
        <w:numPr>
          <w:ilvl w:val="0"/>
          <w:numId w:val="35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sz w:val="36"/>
          <w:szCs w:val="36"/>
        </w:rPr>
      </w:pPr>
    </w:p>
    <w:p w14:paraId="3CB78662" w14:textId="77777777" w:rsidR="0070414E" w:rsidRPr="0070414E" w:rsidRDefault="0070414E" w:rsidP="0070414E">
      <w:pPr>
        <w:pStyle w:val="ListParagraph"/>
        <w:keepNext/>
        <w:keepLines/>
        <w:numPr>
          <w:ilvl w:val="0"/>
          <w:numId w:val="35"/>
        </w:numPr>
        <w:pBdr>
          <w:bottom w:val="single" w:sz="4" w:space="1" w:color="595959" w:themeColor="text1" w:themeTint="A6"/>
        </w:pBdr>
        <w:spacing w:before="360"/>
        <w:contextualSpacing w:val="0"/>
        <w:outlineLvl w:val="0"/>
        <w:rPr>
          <w:rFonts w:asciiTheme="majorHAnsi" w:eastAsiaTheme="majorEastAsia" w:hAnsiTheme="majorHAnsi" w:cstheme="majorBidi"/>
          <w:b/>
          <w:bCs/>
          <w:smallCaps/>
          <w:vanish/>
          <w:sz w:val="36"/>
          <w:szCs w:val="36"/>
        </w:rPr>
      </w:pPr>
    </w:p>
    <w:p w14:paraId="3A000469" w14:textId="49723066" w:rsidR="00A94DEC" w:rsidRDefault="00A94DEC" w:rsidP="0070414E">
      <w:pPr>
        <w:pStyle w:val="Heading1"/>
        <w:numPr>
          <w:ilvl w:val="0"/>
          <w:numId w:val="35"/>
        </w:numPr>
      </w:pPr>
      <w:r>
        <w:t>Storage</w:t>
      </w:r>
      <w:r>
        <w:t xml:space="preserve"> </w:t>
      </w:r>
      <w:r>
        <w:t>Entities</w:t>
      </w:r>
    </w:p>
    <w:p w14:paraId="3AE66303" w14:textId="77777777" w:rsidR="00A94DEC" w:rsidRPr="00A94DEC" w:rsidRDefault="00A94DEC" w:rsidP="00A94DEC"/>
    <w:p w14:paraId="522FB644" w14:textId="77777777" w:rsidR="0070414E" w:rsidRPr="0070414E" w:rsidRDefault="0070414E" w:rsidP="0070414E">
      <w:pPr>
        <w:pStyle w:val="ListParagraph"/>
        <w:keepNext/>
        <w:keepLines/>
        <w:numPr>
          <w:ilvl w:val="0"/>
          <w:numId w:val="37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sz w:val="28"/>
          <w:szCs w:val="28"/>
        </w:rPr>
      </w:pPr>
    </w:p>
    <w:p w14:paraId="69518859" w14:textId="77777777" w:rsidR="0070414E" w:rsidRPr="0070414E" w:rsidRDefault="0070414E" w:rsidP="0070414E">
      <w:pPr>
        <w:pStyle w:val="ListParagraph"/>
        <w:keepNext/>
        <w:keepLines/>
        <w:numPr>
          <w:ilvl w:val="0"/>
          <w:numId w:val="37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sz w:val="28"/>
          <w:szCs w:val="28"/>
        </w:rPr>
      </w:pPr>
    </w:p>
    <w:p w14:paraId="3205B771" w14:textId="77777777" w:rsidR="0070414E" w:rsidRPr="0070414E" w:rsidRDefault="0070414E" w:rsidP="0070414E">
      <w:pPr>
        <w:pStyle w:val="ListParagraph"/>
        <w:keepNext/>
        <w:keepLines/>
        <w:numPr>
          <w:ilvl w:val="0"/>
          <w:numId w:val="37"/>
        </w:numPr>
        <w:spacing w:before="36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smallCaps/>
          <w:vanish/>
          <w:sz w:val="28"/>
          <w:szCs w:val="28"/>
        </w:rPr>
      </w:pPr>
    </w:p>
    <w:p w14:paraId="6C815E00" w14:textId="77E89E16" w:rsidR="00A94DEC" w:rsidRDefault="00A94DEC" w:rsidP="0070414E">
      <w:pPr>
        <w:pStyle w:val="Heading2"/>
        <w:numPr>
          <w:ilvl w:val="1"/>
          <w:numId w:val="37"/>
        </w:numPr>
      </w:pPr>
      <w:r>
        <w:t>Table Storage Specification</w:t>
      </w:r>
    </w:p>
    <w:p w14:paraId="2AAF0F60" w14:textId="0164CFB4" w:rsidR="00A94DEC" w:rsidRDefault="00A94DEC" w:rsidP="00A94DEC"/>
    <w:p w14:paraId="1380D9E0" w14:textId="223899A1" w:rsidR="0070414E" w:rsidRDefault="0070414E" w:rsidP="00D0276C">
      <w:pPr>
        <w:ind w:left="360"/>
      </w:pPr>
      <w:r>
        <w:t xml:space="preserve">Table storage name will be </w:t>
      </w:r>
      <w:r w:rsidRPr="00D0276C">
        <w:rPr>
          <w:b/>
          <w:bCs/>
        </w:rPr>
        <w:t>unistadjobs</w:t>
      </w:r>
      <w:r>
        <w:t xml:space="preserve">, </w:t>
      </w:r>
      <w:r>
        <w:t xml:space="preserve">If the queue </w:t>
      </w:r>
      <w:r w:rsidR="00D0276C" w:rsidRPr="00D0276C">
        <w:rPr>
          <w:b/>
          <w:bCs/>
        </w:rPr>
        <w:t>unistadjobs</w:t>
      </w:r>
      <w:r w:rsidR="00D0276C">
        <w:t xml:space="preserve"> </w:t>
      </w:r>
      <w:r>
        <w:t>does not exist, then it shall be created.</w:t>
      </w:r>
    </w:p>
    <w:p w14:paraId="31EC2C6E" w14:textId="77777777" w:rsidR="0070414E" w:rsidRDefault="0070414E" w:rsidP="0070414E">
      <w:pPr>
        <w:ind w:left="360"/>
      </w:pPr>
    </w:p>
    <w:tbl>
      <w:tblPr>
        <w:tblStyle w:val="TableGrid"/>
        <w:tblW w:w="9350" w:type="dxa"/>
        <w:tblInd w:w="360" w:type="dxa"/>
        <w:tblLook w:val="04A0" w:firstRow="1" w:lastRow="0" w:firstColumn="1" w:lastColumn="0" w:noHBand="0" w:noVBand="1"/>
      </w:tblPr>
      <w:tblGrid>
        <w:gridCol w:w="2273"/>
        <w:gridCol w:w="1105"/>
        <w:gridCol w:w="827"/>
        <w:gridCol w:w="3434"/>
        <w:gridCol w:w="1711"/>
      </w:tblGrid>
      <w:tr w:rsidR="00CF36C1" w14:paraId="2B415BC5" w14:textId="77777777" w:rsidTr="0070414E">
        <w:tc>
          <w:tcPr>
            <w:tcW w:w="2273" w:type="dxa"/>
            <w:shd w:val="clear" w:color="auto" w:fill="D9D9D9" w:themeFill="background1" w:themeFillShade="D9"/>
          </w:tcPr>
          <w:p w14:paraId="42283628" w14:textId="3E2ABD12" w:rsidR="00A94DEC" w:rsidRDefault="00A94DEC" w:rsidP="00A94DEC">
            <w:r>
              <w:t>Column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1BB28330" w14:textId="4EC2FA96" w:rsidR="00A94DEC" w:rsidRDefault="00A94DEC" w:rsidP="00A94DEC">
            <w:r>
              <w:t>Data Type</w:t>
            </w:r>
          </w:p>
        </w:tc>
        <w:tc>
          <w:tcPr>
            <w:tcW w:w="827" w:type="dxa"/>
            <w:shd w:val="clear" w:color="auto" w:fill="D9D9D9" w:themeFill="background1" w:themeFillShade="D9"/>
          </w:tcPr>
          <w:p w14:paraId="4846EF4F" w14:textId="361FA337" w:rsidR="00A94DEC" w:rsidRDefault="00A94DEC" w:rsidP="00A94DEC">
            <w:r>
              <w:t>Length</w:t>
            </w:r>
          </w:p>
        </w:tc>
        <w:tc>
          <w:tcPr>
            <w:tcW w:w="3434" w:type="dxa"/>
            <w:shd w:val="clear" w:color="auto" w:fill="D9D9D9" w:themeFill="background1" w:themeFillShade="D9"/>
          </w:tcPr>
          <w:p w14:paraId="1A504EF3" w14:textId="02891937" w:rsidR="00A94DEC" w:rsidRDefault="00A94DEC" w:rsidP="00A94DEC">
            <w:r>
              <w:t>Description</w:t>
            </w:r>
          </w:p>
        </w:tc>
        <w:tc>
          <w:tcPr>
            <w:tcW w:w="1711" w:type="dxa"/>
            <w:shd w:val="clear" w:color="auto" w:fill="D9D9D9" w:themeFill="background1" w:themeFillShade="D9"/>
          </w:tcPr>
          <w:p w14:paraId="2A5F7612" w14:textId="7E00F46B" w:rsidR="00A94DEC" w:rsidRDefault="00A94DEC" w:rsidP="00A94DEC">
            <w:r>
              <w:t>Value</w:t>
            </w:r>
          </w:p>
        </w:tc>
      </w:tr>
      <w:tr w:rsidR="00F5267A" w14:paraId="4AA521EF" w14:textId="77777777" w:rsidTr="0070414E">
        <w:tc>
          <w:tcPr>
            <w:tcW w:w="2273" w:type="dxa"/>
          </w:tcPr>
          <w:p w14:paraId="056A5622" w14:textId="78E08D8C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PartitionKey</w:t>
            </w:r>
          </w:p>
        </w:tc>
        <w:tc>
          <w:tcPr>
            <w:tcW w:w="1105" w:type="dxa"/>
          </w:tcPr>
          <w:p w14:paraId="5B77075A" w14:textId="6A561912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4DEF38DF" w14:textId="592065B3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20</w:t>
            </w:r>
          </w:p>
        </w:tc>
        <w:tc>
          <w:tcPr>
            <w:tcW w:w="3434" w:type="dxa"/>
          </w:tcPr>
          <w:p w14:paraId="6BF90EAF" w14:textId="26D6E4B6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Project name</w:t>
            </w:r>
          </w:p>
        </w:tc>
        <w:tc>
          <w:tcPr>
            <w:tcW w:w="1711" w:type="dxa"/>
          </w:tcPr>
          <w:p w14:paraId="0061FFF6" w14:textId="38E8F246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UNISTAD</w:t>
            </w:r>
          </w:p>
        </w:tc>
      </w:tr>
      <w:tr w:rsidR="00F5267A" w14:paraId="34B5E3DC" w14:textId="77777777" w:rsidTr="0070414E">
        <w:tc>
          <w:tcPr>
            <w:tcW w:w="2273" w:type="dxa"/>
          </w:tcPr>
          <w:p w14:paraId="3C13B60D" w14:textId="59A31E08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RowKey</w:t>
            </w:r>
          </w:p>
        </w:tc>
        <w:tc>
          <w:tcPr>
            <w:tcW w:w="1105" w:type="dxa"/>
          </w:tcPr>
          <w:p w14:paraId="5B3BEBFC" w14:textId="1E1B8AEB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560F2B15" w14:textId="4F54484F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36</w:t>
            </w:r>
          </w:p>
        </w:tc>
        <w:tc>
          <w:tcPr>
            <w:tcW w:w="3434" w:type="dxa"/>
          </w:tcPr>
          <w:p w14:paraId="14BBD976" w14:textId="244EBC7C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The id of the job.</w:t>
            </w:r>
          </w:p>
        </w:tc>
        <w:tc>
          <w:tcPr>
            <w:tcW w:w="1711" w:type="dxa"/>
          </w:tcPr>
          <w:p w14:paraId="24D90587" w14:textId="3C95C4E8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The id will be a Guid.</w:t>
            </w:r>
          </w:p>
        </w:tc>
      </w:tr>
      <w:tr w:rsidR="00F5267A" w14:paraId="029C333F" w14:textId="77777777" w:rsidTr="0070414E">
        <w:tc>
          <w:tcPr>
            <w:tcW w:w="2273" w:type="dxa"/>
          </w:tcPr>
          <w:p w14:paraId="40F34444" w14:textId="41F1B34E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Status</w:t>
            </w:r>
          </w:p>
        </w:tc>
        <w:tc>
          <w:tcPr>
            <w:tcW w:w="1105" w:type="dxa"/>
          </w:tcPr>
          <w:p w14:paraId="4F8EBA45" w14:textId="0E56B23D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Number</w:t>
            </w:r>
          </w:p>
        </w:tc>
        <w:tc>
          <w:tcPr>
            <w:tcW w:w="827" w:type="dxa"/>
          </w:tcPr>
          <w:p w14:paraId="65C204A0" w14:textId="1B27EEB7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n/a</w:t>
            </w:r>
          </w:p>
        </w:tc>
        <w:tc>
          <w:tcPr>
            <w:tcW w:w="3434" w:type="dxa"/>
          </w:tcPr>
          <w:p w14:paraId="40645C14" w14:textId="77777777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A number indicating the status of the job </w:t>
            </w:r>
          </w:p>
          <w:p w14:paraId="652D3CDC" w14:textId="3B702597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1 = </w:t>
            </w:r>
            <w:r w:rsidRPr="00F5267A">
              <w:rPr>
                <w:sz w:val="20"/>
                <w:szCs w:val="20"/>
              </w:rPr>
              <w:t>File uploaded</w:t>
            </w:r>
            <w:r w:rsidRPr="00F5267A">
              <w:rPr>
                <w:sz w:val="20"/>
                <w:szCs w:val="20"/>
              </w:rPr>
              <w:t xml:space="preserve"> </w:t>
            </w:r>
          </w:p>
          <w:p w14:paraId="1384BCB6" w14:textId="77777777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2 = Job is running </w:t>
            </w:r>
          </w:p>
          <w:p w14:paraId="76BABA6D" w14:textId="77777777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>3 = Job completed with success</w:t>
            </w:r>
          </w:p>
          <w:p w14:paraId="048F5A09" w14:textId="2B5B75F3" w:rsidR="00A94DEC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>4 = Job failed</w:t>
            </w:r>
            <w:r w:rsidRPr="00F5267A">
              <w:rPr>
                <w:sz w:val="20"/>
                <w:szCs w:val="20"/>
              </w:rPr>
              <w:t xml:space="preserve"> </w:t>
            </w:r>
            <w:r w:rsidRPr="00F5267A">
              <w:rPr>
                <w:sz w:val="20"/>
                <w:szCs w:val="20"/>
              </w:rPr>
              <w:t xml:space="preserve"> </w:t>
            </w:r>
            <w:r w:rsidRPr="00F5267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1" w:type="dxa"/>
          </w:tcPr>
          <w:p w14:paraId="318CD38A" w14:textId="3F962D02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1</w:t>
            </w:r>
          </w:p>
        </w:tc>
      </w:tr>
      <w:tr w:rsidR="00F5267A" w14:paraId="499F4350" w14:textId="77777777" w:rsidTr="0070414E">
        <w:tc>
          <w:tcPr>
            <w:tcW w:w="2273" w:type="dxa"/>
          </w:tcPr>
          <w:p w14:paraId="3D66B0C2" w14:textId="6EDFD572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StatusDescription</w:t>
            </w:r>
          </w:p>
        </w:tc>
        <w:tc>
          <w:tcPr>
            <w:tcW w:w="1105" w:type="dxa"/>
          </w:tcPr>
          <w:p w14:paraId="2797D726" w14:textId="12A99777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5D70AFB8" w14:textId="79B236EB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512</w:t>
            </w:r>
          </w:p>
        </w:tc>
        <w:tc>
          <w:tcPr>
            <w:tcW w:w="3434" w:type="dxa"/>
          </w:tcPr>
          <w:p w14:paraId="5CB55B11" w14:textId="77777777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If no error occurred this value contains the text associated with the status defined above. </w:t>
            </w:r>
          </w:p>
          <w:p w14:paraId="347395FC" w14:textId="679C1AAC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Ex: </w:t>
            </w:r>
            <w:r w:rsidRPr="00F5267A">
              <w:rPr>
                <w:sz w:val="20"/>
                <w:szCs w:val="20"/>
              </w:rPr>
              <w:t>File uploaded.</w:t>
            </w:r>
          </w:p>
          <w:p w14:paraId="6F422D5D" w14:textId="58D334FB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</w:p>
          <w:p w14:paraId="514DB339" w14:textId="77777777" w:rsidR="00CF36C1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If an error occurred a human readable description of the problem running converting the image. Always prefix this with "Job failed:" followed by a more descriptive message. This can be the message from an exception that occurred but NOT THE STACK TRACE. </w:t>
            </w:r>
          </w:p>
          <w:p w14:paraId="1B1CEF03" w14:textId="2E211F9F" w:rsidR="00A94DEC" w:rsidRPr="00F5267A" w:rsidRDefault="00CF36C1" w:rsidP="00CF36C1">
            <w:pPr>
              <w:pStyle w:val="Default"/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Ex: Job failed: The uploaded image could not be converted. </w:t>
            </w:r>
          </w:p>
        </w:tc>
        <w:tc>
          <w:tcPr>
            <w:tcW w:w="1711" w:type="dxa"/>
          </w:tcPr>
          <w:p w14:paraId="0725A107" w14:textId="1443D543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  <w:sz w:val="20"/>
                <w:szCs w:val="20"/>
              </w:rPr>
              <w:t>File uploaded</w:t>
            </w:r>
          </w:p>
        </w:tc>
      </w:tr>
      <w:tr w:rsidR="00F5267A" w14:paraId="14CBADA7" w14:textId="77777777" w:rsidTr="0070414E">
        <w:tc>
          <w:tcPr>
            <w:tcW w:w="2273" w:type="dxa"/>
          </w:tcPr>
          <w:p w14:paraId="7DE62F9F" w14:textId="26430832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FileSource</w:t>
            </w:r>
          </w:p>
        </w:tc>
        <w:tc>
          <w:tcPr>
            <w:tcW w:w="1105" w:type="dxa"/>
          </w:tcPr>
          <w:p w14:paraId="02BDE59F" w14:textId="7497440A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0E3936E8" w14:textId="003DCCD3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255</w:t>
            </w:r>
          </w:p>
        </w:tc>
        <w:tc>
          <w:tcPr>
            <w:tcW w:w="3434" w:type="dxa"/>
          </w:tcPr>
          <w:p w14:paraId="53EA9270" w14:textId="2068ED1E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Original name of the file.</w:t>
            </w:r>
          </w:p>
        </w:tc>
        <w:tc>
          <w:tcPr>
            <w:tcW w:w="1711" w:type="dxa"/>
          </w:tcPr>
          <w:p w14:paraId="4A1EA5CE" w14:textId="26A38B9F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SC-I60-CAB-ORD-DBF-IT-00102.pdf</w:t>
            </w:r>
          </w:p>
        </w:tc>
      </w:tr>
      <w:tr w:rsidR="00F5267A" w14:paraId="23CF34BF" w14:textId="77777777" w:rsidTr="0070414E">
        <w:tc>
          <w:tcPr>
            <w:tcW w:w="2273" w:type="dxa"/>
          </w:tcPr>
          <w:p w14:paraId="64D193AB" w14:textId="450C959A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FileResult</w:t>
            </w:r>
          </w:p>
        </w:tc>
        <w:tc>
          <w:tcPr>
            <w:tcW w:w="1105" w:type="dxa"/>
          </w:tcPr>
          <w:p w14:paraId="571AE335" w14:textId="450AD4C7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516C0B0B" w14:textId="355B7F24" w:rsidR="00A94DEC" w:rsidRPr="00F5267A" w:rsidRDefault="00A94DEC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255</w:t>
            </w:r>
          </w:p>
        </w:tc>
        <w:tc>
          <w:tcPr>
            <w:tcW w:w="3434" w:type="dxa"/>
          </w:tcPr>
          <w:p w14:paraId="209B064D" w14:textId="77777777" w:rsidR="00A94DEC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The path where the file was stored and the new file name.</w:t>
            </w:r>
          </w:p>
          <w:p w14:paraId="139E66C3" w14:textId="77777777" w:rsidR="00CF36C1" w:rsidRPr="00F5267A" w:rsidRDefault="00CF36C1" w:rsidP="00A94DEC">
            <w:pPr>
              <w:rPr>
                <w:rFonts w:ascii="Consolas" w:hAnsi="Consolas"/>
              </w:rPr>
            </w:pPr>
          </w:p>
          <w:p w14:paraId="62CD619C" w14:textId="0C50F6C1" w:rsidR="00CF36C1" w:rsidRPr="00F5267A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 xml:space="preserve">In case of any failure, the file is </w:t>
            </w:r>
            <w:r w:rsidR="00F5267A" w:rsidRPr="00F5267A">
              <w:rPr>
                <w:rFonts w:ascii="Consolas" w:hAnsi="Consolas"/>
              </w:rPr>
              <w:t>moved to the failed folder.</w:t>
            </w:r>
          </w:p>
        </w:tc>
        <w:tc>
          <w:tcPr>
            <w:tcW w:w="1711" w:type="dxa"/>
          </w:tcPr>
          <w:p w14:paraId="75B65D7E" w14:textId="6B5D7FBF" w:rsidR="00A94DEC" w:rsidRDefault="00CF36C1" w:rsidP="00A94DEC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 xml:space="preserve">/HB/Package 1/Base/MS – 2/HB-ACS-HLFD- </w:t>
            </w:r>
            <w:r w:rsidRPr="00F5267A">
              <w:rPr>
                <w:rFonts w:ascii="Consolas" w:hAnsi="Consolas"/>
              </w:rPr>
              <w:t>SC-I60-CAB-ORD-DBF-IT-00102</w:t>
            </w:r>
            <w:r w:rsidRPr="00F5267A">
              <w:rPr>
                <w:rFonts w:ascii="Consolas" w:hAnsi="Consolas"/>
              </w:rPr>
              <w:t>.pdf</w:t>
            </w:r>
          </w:p>
          <w:p w14:paraId="7CFAC0CA" w14:textId="3AC2EFB5" w:rsidR="00F5267A" w:rsidRDefault="00F5267A" w:rsidP="00A94DEC">
            <w:pPr>
              <w:rPr>
                <w:rFonts w:ascii="Consolas" w:hAnsi="Consolas"/>
              </w:rPr>
            </w:pPr>
          </w:p>
          <w:p w14:paraId="6372C300" w14:textId="08DC6F53" w:rsidR="00F5267A" w:rsidRDefault="00F5267A" w:rsidP="00A94DE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</w:t>
            </w:r>
          </w:p>
          <w:p w14:paraId="4FF2CF8F" w14:textId="0BA767B9" w:rsidR="00F5267A" w:rsidRDefault="00F5267A" w:rsidP="00A94DEC">
            <w:pPr>
              <w:rPr>
                <w:rFonts w:ascii="Consolas" w:hAnsi="Consolas"/>
              </w:rPr>
            </w:pPr>
          </w:p>
          <w:p w14:paraId="3042C9E6" w14:textId="55F0A74E" w:rsidR="00F5267A" w:rsidRPr="00F5267A" w:rsidRDefault="00F5267A" w:rsidP="00A94DE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/_Failed/</w:t>
            </w:r>
            <w:r w:rsidRPr="00F5267A">
              <w:rPr>
                <w:rFonts w:ascii="Consolas" w:hAnsi="Consolas"/>
              </w:rPr>
              <w:t xml:space="preserve"> </w:t>
            </w:r>
            <w:r w:rsidRPr="00F5267A">
              <w:rPr>
                <w:rFonts w:ascii="Consolas" w:hAnsi="Consolas"/>
              </w:rPr>
              <w:t>SC-I60-CAB-ORD-DBF-IT-00102.pdf</w:t>
            </w:r>
          </w:p>
          <w:p w14:paraId="3D8B4B29" w14:textId="3A2D44D4" w:rsidR="00CF36C1" w:rsidRPr="00F5267A" w:rsidRDefault="00CF36C1" w:rsidP="00A94DEC">
            <w:pPr>
              <w:rPr>
                <w:rFonts w:ascii="Consolas" w:hAnsi="Consolas"/>
              </w:rPr>
            </w:pPr>
          </w:p>
        </w:tc>
      </w:tr>
    </w:tbl>
    <w:p w14:paraId="6FB4A595" w14:textId="46E7142C" w:rsidR="00A94DEC" w:rsidRDefault="00A94DEC" w:rsidP="0070414E">
      <w:pPr>
        <w:ind w:left="360"/>
      </w:pPr>
    </w:p>
    <w:p w14:paraId="29FDC9D5" w14:textId="0834AECC" w:rsidR="00F5267A" w:rsidRDefault="00F5267A" w:rsidP="00A94DEC"/>
    <w:p w14:paraId="0FAF46DD" w14:textId="57913287" w:rsidR="00F5267A" w:rsidRDefault="00F5267A" w:rsidP="0070414E">
      <w:pPr>
        <w:pStyle w:val="Heading2"/>
        <w:numPr>
          <w:ilvl w:val="1"/>
          <w:numId w:val="37"/>
        </w:numPr>
      </w:pPr>
      <w:r>
        <w:t>Queue</w:t>
      </w:r>
      <w:r>
        <w:t xml:space="preserve"> Storage Specification</w:t>
      </w:r>
    </w:p>
    <w:p w14:paraId="784C4FBD" w14:textId="229BF8AD" w:rsidR="0070414E" w:rsidRDefault="0070414E" w:rsidP="0070414E"/>
    <w:p w14:paraId="549FD7CB" w14:textId="2E97E56F" w:rsidR="0070414E" w:rsidRDefault="0070414E" w:rsidP="00D0276C">
      <w:pPr>
        <w:ind w:left="360"/>
      </w:pPr>
      <w:r>
        <w:t xml:space="preserve">Azure Storage Queue shall be called: </w:t>
      </w:r>
      <w:bookmarkStart w:id="1" w:name="_Hlk77064495"/>
      <w:r w:rsidRPr="00D0276C">
        <w:rPr>
          <w:b/>
          <w:bCs/>
        </w:rPr>
        <w:t>unistad</w:t>
      </w:r>
      <w:r w:rsidRPr="00D0276C">
        <w:rPr>
          <w:b/>
          <w:bCs/>
        </w:rPr>
        <w:t>processqueue</w:t>
      </w:r>
      <w:bookmarkEnd w:id="1"/>
      <w:r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If the queue </w:t>
      </w:r>
      <w:r w:rsidRPr="00D0276C">
        <w:rPr>
          <w:b/>
          <w:bCs/>
        </w:rPr>
        <w:t>unistadprocessqueue</w:t>
      </w:r>
      <w:r>
        <w:t xml:space="preserve"> </w:t>
      </w:r>
      <w:r>
        <w:t>does not exist, then it shall be created.</w:t>
      </w:r>
    </w:p>
    <w:p w14:paraId="1449A30D" w14:textId="6800E763" w:rsidR="00A55F01" w:rsidRDefault="00A55F01" w:rsidP="00D0276C">
      <w:pPr>
        <w:ind w:left="360"/>
      </w:pPr>
    </w:p>
    <w:p w14:paraId="05B9AD9D" w14:textId="74D712A4" w:rsidR="00A55F01" w:rsidRDefault="00A55F01" w:rsidP="00D0276C">
      <w:pPr>
        <w:ind w:left="360"/>
      </w:pPr>
      <w:r>
        <w:t>The messa</w:t>
      </w:r>
      <w:r w:rsidR="0066194D">
        <w:t>ge will have the following JSON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40E20" w14:paraId="448A0A9E" w14:textId="77777777" w:rsidTr="00740E20">
        <w:tc>
          <w:tcPr>
            <w:tcW w:w="9350" w:type="dxa"/>
            <w:shd w:val="clear" w:color="auto" w:fill="F2F2F2" w:themeFill="background1" w:themeFillShade="F2"/>
          </w:tcPr>
          <w:p w14:paraId="7EC6372C" w14:textId="77777777" w:rsidR="00740E20" w:rsidRPr="00740E20" w:rsidRDefault="00740E20" w:rsidP="00740E2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740E20">
              <w:rPr>
                <w:rFonts w:ascii="Consolas" w:hAnsi="Consolas"/>
                <w:sz w:val="20"/>
                <w:szCs w:val="20"/>
              </w:rPr>
              <w:tab/>
              <w:t>{</w:t>
            </w:r>
          </w:p>
          <w:p w14:paraId="2327DBB8" w14:textId="07548BF9" w:rsidR="005C0897" w:rsidRDefault="00740E20" w:rsidP="00740E2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740E20">
              <w:rPr>
                <w:rFonts w:ascii="Consolas" w:hAnsi="Consolas"/>
                <w:sz w:val="20"/>
                <w:szCs w:val="20"/>
              </w:rPr>
              <w:tab/>
            </w:r>
            <w:r w:rsidRPr="00740E20">
              <w:rPr>
                <w:rFonts w:ascii="Consolas" w:hAnsi="Consolas"/>
                <w:sz w:val="20"/>
                <w:szCs w:val="20"/>
              </w:rPr>
              <w:tab/>
            </w:r>
            <w:r w:rsidR="005C0897" w:rsidRPr="00740E20">
              <w:rPr>
                <w:rFonts w:ascii="Consolas" w:hAnsi="Consolas"/>
                <w:sz w:val="20"/>
                <w:szCs w:val="20"/>
              </w:rPr>
              <w:t>“</w:t>
            </w:r>
            <w:r w:rsidR="005C0897">
              <w:rPr>
                <w:rFonts w:ascii="Consolas" w:hAnsi="Consolas"/>
                <w:sz w:val="20"/>
                <w:szCs w:val="20"/>
              </w:rPr>
              <w:t>PartitionKEy</w:t>
            </w:r>
            <w:r w:rsidR="005C0897" w:rsidRPr="00740E20">
              <w:rPr>
                <w:rFonts w:ascii="Consolas" w:hAnsi="Consolas"/>
                <w:sz w:val="20"/>
                <w:szCs w:val="20"/>
              </w:rPr>
              <w:t>” : “</w:t>
            </w:r>
            <w:r w:rsidR="005C0897">
              <w:rPr>
                <w:rFonts w:ascii="Consolas" w:hAnsi="Consolas"/>
                <w:sz w:val="20"/>
                <w:szCs w:val="20"/>
              </w:rPr>
              <w:t>UNISTAD</w:t>
            </w:r>
            <w:r w:rsidR="005C0897" w:rsidRPr="00740E20">
              <w:rPr>
                <w:rFonts w:ascii="Consolas" w:hAnsi="Consolas"/>
                <w:sz w:val="20"/>
                <w:szCs w:val="20"/>
              </w:rPr>
              <w:t>”</w:t>
            </w:r>
          </w:p>
          <w:p w14:paraId="153F82C8" w14:textId="7FC8E235" w:rsidR="00740E20" w:rsidRPr="00740E20" w:rsidRDefault="005C0897" w:rsidP="00740E2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="00740E20" w:rsidRPr="00740E20">
              <w:rPr>
                <w:rFonts w:ascii="Consolas" w:hAnsi="Consolas"/>
                <w:sz w:val="20"/>
                <w:szCs w:val="20"/>
              </w:rPr>
              <w:t xml:space="preserve">“RowId” : “[Guid]” </w:t>
            </w:r>
          </w:p>
          <w:p w14:paraId="4088E66F" w14:textId="77777777" w:rsidR="00740E20" w:rsidRPr="00740E20" w:rsidRDefault="00740E20" w:rsidP="00740E20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740E20">
              <w:rPr>
                <w:rFonts w:ascii="Consolas" w:hAnsi="Consolas"/>
                <w:sz w:val="20"/>
                <w:szCs w:val="20"/>
              </w:rPr>
              <w:tab/>
            </w:r>
            <w:r w:rsidRPr="00740E20">
              <w:rPr>
                <w:rFonts w:ascii="Consolas" w:hAnsi="Consolas"/>
                <w:sz w:val="20"/>
                <w:szCs w:val="20"/>
              </w:rPr>
              <w:tab/>
              <w:t>“FileName” : “[Original file name]”</w:t>
            </w:r>
          </w:p>
          <w:p w14:paraId="31271CD6" w14:textId="2ADD716C" w:rsidR="00740E20" w:rsidRDefault="00740E20" w:rsidP="00740E20">
            <w:pPr>
              <w:ind w:left="360"/>
              <w:rPr>
                <w:rFonts w:ascii="Consolas" w:hAnsi="Consolas"/>
              </w:rPr>
            </w:pPr>
            <w:r w:rsidRPr="00740E20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</w:tc>
      </w:tr>
    </w:tbl>
    <w:p w14:paraId="27D0158A" w14:textId="5E637F9A" w:rsidR="0066194D" w:rsidRDefault="0066194D" w:rsidP="00D0276C">
      <w:pPr>
        <w:ind w:left="360"/>
        <w:rPr>
          <w:rFonts w:ascii="Consolas" w:hAnsi="Consolas"/>
        </w:rPr>
      </w:pPr>
    </w:p>
    <w:p w14:paraId="2A231E93" w14:textId="782004FA" w:rsidR="0066194D" w:rsidRDefault="0066194D" w:rsidP="00D0276C">
      <w:pPr>
        <w:ind w:left="360"/>
        <w:rPr>
          <w:rFonts w:ascii="Consolas" w:hAnsi="Consolas"/>
        </w:rPr>
      </w:pPr>
      <w:r>
        <w:rPr>
          <w:rFonts w:ascii="Consolas" w:hAnsi="Consolas"/>
        </w:rPr>
        <w:t>RowId is the link with the Jobs table.</w:t>
      </w:r>
    </w:p>
    <w:p w14:paraId="7F6BD7D6" w14:textId="1B1DC65B" w:rsidR="0066194D" w:rsidRDefault="0066194D" w:rsidP="00D0276C">
      <w:pPr>
        <w:ind w:left="360"/>
        <w:rPr>
          <w:rFonts w:ascii="Consolas" w:hAnsi="Consolas"/>
        </w:rPr>
      </w:pPr>
      <w:r>
        <w:rPr>
          <w:rFonts w:ascii="Consolas" w:hAnsi="Consolas"/>
        </w:rPr>
        <w:t>FileName is the name of the file stored in the uploaded folder.</w:t>
      </w:r>
    </w:p>
    <w:p w14:paraId="604F5E75" w14:textId="5FE7A0B1" w:rsidR="0066194D" w:rsidRDefault="0066194D" w:rsidP="00D0276C">
      <w:pPr>
        <w:ind w:left="360"/>
        <w:rPr>
          <w:rFonts w:ascii="Consolas" w:hAnsi="Consolas"/>
        </w:rPr>
      </w:pPr>
    </w:p>
    <w:p w14:paraId="540C9F9C" w14:textId="0E34B93D" w:rsidR="0066194D" w:rsidRPr="0066194D" w:rsidRDefault="0066194D" w:rsidP="00D0276C">
      <w:pPr>
        <w:ind w:left="360"/>
        <w:rPr>
          <w:rFonts w:ascii="Consolas" w:hAnsi="Consolas"/>
        </w:rPr>
      </w:pPr>
      <w:r>
        <w:rPr>
          <w:rFonts w:ascii="Consolas" w:hAnsi="Consolas"/>
        </w:rPr>
        <w:t>When the process is completed, the message is removed from the queue.</w:t>
      </w:r>
    </w:p>
    <w:p w14:paraId="6414238E" w14:textId="16EC7A3A" w:rsidR="00F5267A" w:rsidRDefault="00F5267A" w:rsidP="00A94DEC"/>
    <w:p w14:paraId="3EB899C7" w14:textId="24B71C41" w:rsidR="00D0276C" w:rsidRDefault="00D0276C" w:rsidP="00D0276C">
      <w:pPr>
        <w:pStyle w:val="Heading2"/>
        <w:numPr>
          <w:ilvl w:val="1"/>
          <w:numId w:val="37"/>
        </w:numPr>
      </w:pPr>
      <w:r>
        <w:t>File</w:t>
      </w:r>
      <w:r>
        <w:t xml:space="preserve"> Storage Specification</w:t>
      </w:r>
    </w:p>
    <w:p w14:paraId="4AF02D93" w14:textId="77777777" w:rsidR="00D0276C" w:rsidRDefault="00D0276C" w:rsidP="00D0276C"/>
    <w:p w14:paraId="0919D2CC" w14:textId="783B3A74" w:rsidR="00D0276C" w:rsidRDefault="00D0276C" w:rsidP="00D0276C">
      <w:pPr>
        <w:ind w:left="360"/>
      </w:pPr>
      <w:r>
        <w:t xml:space="preserve">Azure Storage </w:t>
      </w:r>
      <w:r>
        <w:t>File</w:t>
      </w:r>
      <w:r>
        <w:t xml:space="preserve"> </w:t>
      </w:r>
      <w:r>
        <w:t>will have the following folders:</w:t>
      </w:r>
    </w:p>
    <w:p w14:paraId="3B706011" w14:textId="0E7CE02A" w:rsidR="00D0276C" w:rsidRDefault="00D0276C" w:rsidP="00D0276C">
      <w:pPr>
        <w:pStyle w:val="ListParagraph"/>
        <w:numPr>
          <w:ilvl w:val="0"/>
          <w:numId w:val="38"/>
        </w:numPr>
      </w:pPr>
      <w:r>
        <w:t>/process/uploaded : Folder where the files uploaded are stored temporally.</w:t>
      </w:r>
    </w:p>
    <w:p w14:paraId="2BF9BF3B" w14:textId="731603CE" w:rsidR="00D0276C" w:rsidRDefault="00D0276C" w:rsidP="00D0276C">
      <w:pPr>
        <w:pStyle w:val="ListParagraph"/>
        <w:numPr>
          <w:ilvl w:val="0"/>
          <w:numId w:val="38"/>
        </w:numPr>
      </w:pPr>
      <w:r>
        <w:t>/process/failed : Folder where the files, where the consuming process failed are stored.</w:t>
      </w:r>
    </w:p>
    <w:p w14:paraId="5F31DD31" w14:textId="47FE198B" w:rsidR="00D0276C" w:rsidRDefault="00D0276C" w:rsidP="00D0276C">
      <w:pPr>
        <w:pStyle w:val="ListParagraph"/>
        <w:numPr>
          <w:ilvl w:val="0"/>
          <w:numId w:val="38"/>
        </w:numPr>
      </w:pPr>
      <w:r>
        <w:t xml:space="preserve">/unistad : Folder where the files consumed will be stored. </w:t>
      </w:r>
    </w:p>
    <w:p w14:paraId="2680F6F5" w14:textId="77777777" w:rsidR="00840F92" w:rsidRDefault="00840F92" w:rsidP="00D0276C">
      <w:pPr>
        <w:ind w:left="708"/>
      </w:pPr>
    </w:p>
    <w:p w14:paraId="3C6BFE42" w14:textId="77777777" w:rsidR="00D0276C" w:rsidRDefault="00D0276C" w:rsidP="00D0276C">
      <w:pPr>
        <w:ind w:left="360"/>
      </w:pPr>
      <w:r>
        <w:t>Additional Requirements:</w:t>
      </w:r>
    </w:p>
    <w:p w14:paraId="0798AFAD" w14:textId="77777777" w:rsidR="00A55F01" w:rsidRDefault="00D0276C" w:rsidP="00A55F01">
      <w:pPr>
        <w:pStyle w:val="ListParagraph"/>
        <w:numPr>
          <w:ilvl w:val="2"/>
          <w:numId w:val="37"/>
        </w:numPr>
      </w:pPr>
      <w:r>
        <w:t xml:space="preserve"> </w:t>
      </w:r>
      <w:r w:rsidR="00A55F01">
        <w:t xml:space="preserve">The unistad folder will be organized using the following sub folders: /unistad/[Stadium]/[Package + number]/[*Release name]/[Milestone number]. </w:t>
      </w:r>
    </w:p>
    <w:p w14:paraId="07982B89" w14:textId="77777777" w:rsidR="00A55F01" w:rsidRDefault="00A55F01" w:rsidP="00A55F01">
      <w:pPr>
        <w:pStyle w:val="ListParagraph"/>
        <w:numPr>
          <w:ilvl w:val="3"/>
          <w:numId w:val="44"/>
        </w:numPr>
      </w:pPr>
      <w:r>
        <w:lastRenderedPageBreak/>
        <w:t xml:space="preserve">The “*” means optional, as for Package 2 there are no releases at the moment, so this is omitted. </w:t>
      </w:r>
    </w:p>
    <w:p w14:paraId="73CAD645" w14:textId="77777777" w:rsidR="00A55F01" w:rsidRDefault="00A55F01" w:rsidP="00A55F01">
      <w:pPr>
        <w:pStyle w:val="ListParagraph"/>
        <w:numPr>
          <w:ilvl w:val="3"/>
          <w:numId w:val="44"/>
        </w:numPr>
      </w:pPr>
      <w:r>
        <w:t xml:space="preserve">Packages names are: Package 1 or Package 2. </w:t>
      </w:r>
    </w:p>
    <w:p w14:paraId="478B1B6A" w14:textId="77777777" w:rsidR="00A55F01" w:rsidRDefault="00A55F01" w:rsidP="00A55F01">
      <w:pPr>
        <w:pStyle w:val="ListParagraph"/>
        <w:numPr>
          <w:ilvl w:val="3"/>
          <w:numId w:val="44"/>
        </w:numPr>
      </w:pPr>
      <w:r>
        <w:t xml:space="preserve">Release names are Base, Release 1, Release 2. </w:t>
      </w:r>
    </w:p>
    <w:p w14:paraId="3EA77F35" w14:textId="77777777" w:rsidR="00A55F01" w:rsidRDefault="00A55F01" w:rsidP="00A55F01">
      <w:pPr>
        <w:pStyle w:val="ListParagraph"/>
        <w:numPr>
          <w:ilvl w:val="3"/>
          <w:numId w:val="44"/>
        </w:numPr>
      </w:pPr>
      <w:r>
        <w:t>Milestones numbers are MS – 1, MS – 2, MS – 3, …, until MS – 6.</w:t>
      </w:r>
    </w:p>
    <w:p w14:paraId="6A75E172" w14:textId="3AC7FBF5" w:rsidR="00A55F01" w:rsidRDefault="00A55F01" w:rsidP="00A55F01">
      <w:pPr>
        <w:pStyle w:val="ListParagraph"/>
        <w:ind w:left="1224"/>
      </w:pPr>
    </w:p>
    <w:p w14:paraId="26B65873" w14:textId="70D3050E" w:rsidR="00D0276C" w:rsidRDefault="00D0276C" w:rsidP="00D0276C">
      <w:pPr>
        <w:pStyle w:val="ListParagraph"/>
        <w:numPr>
          <w:ilvl w:val="2"/>
          <w:numId w:val="37"/>
        </w:numPr>
      </w:pPr>
      <w:r>
        <w:t xml:space="preserve">When file is saved in the </w:t>
      </w:r>
      <w:r w:rsidRPr="00D0276C">
        <w:rPr>
          <w:b/>
          <w:bCs/>
        </w:rPr>
        <w:t>failed folder</w:t>
      </w:r>
      <w:r>
        <w:t>, the last 4 characters of the job are added as suffix of the file, as the same file name can be uploaded several times.</w:t>
      </w:r>
    </w:p>
    <w:p w14:paraId="4D85E947" w14:textId="3CAF7762" w:rsidR="00D0276C" w:rsidRDefault="00D0276C" w:rsidP="00D0276C"/>
    <w:p w14:paraId="3283B8D4" w14:textId="64FF5C92" w:rsidR="00D0276C" w:rsidRDefault="00D0276C" w:rsidP="00D0276C"/>
    <w:p w14:paraId="1A0946EA" w14:textId="525ED7A5" w:rsidR="00EB18C8" w:rsidRDefault="00EB18C8" w:rsidP="00EB18C8">
      <w:pPr>
        <w:pStyle w:val="Heading1"/>
        <w:numPr>
          <w:ilvl w:val="0"/>
          <w:numId w:val="35"/>
        </w:numPr>
      </w:pPr>
      <w:r>
        <w:t>Error Response JSON</w:t>
      </w:r>
    </w:p>
    <w:p w14:paraId="338F42FA" w14:textId="1915BC22" w:rsidR="00EB18C8" w:rsidRDefault="00EB18C8" w:rsidP="00EB18C8">
      <w:pPr>
        <w:ind w:left="360"/>
      </w:pPr>
    </w:p>
    <w:p w14:paraId="71DF16B3" w14:textId="6FE72A9A" w:rsidR="00EB18C8" w:rsidRDefault="00EB18C8" w:rsidP="00EB18C8">
      <w:r>
        <w:t>This is the standard error response that shall be returned.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18C8" w14:paraId="7B230135" w14:textId="77777777" w:rsidTr="00EB18C8">
        <w:tc>
          <w:tcPr>
            <w:tcW w:w="9350" w:type="dxa"/>
            <w:shd w:val="clear" w:color="auto" w:fill="F2F2F2" w:themeFill="background1" w:themeFillShade="F2"/>
          </w:tcPr>
          <w:p w14:paraId="79EB848B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</w:p>
          <w:p w14:paraId="5DEEA9FE" w14:textId="019CDD89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</w:p>
          <w:p w14:paraId="27FC508A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"errorNumber":&lt;error number&gt;, </w:t>
            </w:r>
          </w:p>
          <w:p w14:paraId="15AA7AC1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"parameterName":"&lt;name of parameter that caused the error&gt;", </w:t>
            </w:r>
          </w:p>
          <w:p w14:paraId="4833EF91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"parameterValue":"&lt;value of parameter that caused the error&gt;", </w:t>
            </w:r>
          </w:p>
          <w:p w14:paraId="0B7A6306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"errorDescription":"&lt;Description of the error intended developer consumption&gt;" </w:t>
            </w:r>
          </w:p>
          <w:p w14:paraId="2217AEE2" w14:textId="77777777" w:rsidR="00EB18C8" w:rsidRDefault="00EB18C8" w:rsidP="00EB18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3C2539B1" w14:textId="4AEDDBD7" w:rsidR="00EB18C8" w:rsidRDefault="00EB18C8" w:rsidP="00EB18C8"/>
        </w:tc>
      </w:tr>
    </w:tbl>
    <w:p w14:paraId="125A52DB" w14:textId="5B48B60B" w:rsidR="00EB18C8" w:rsidRDefault="00EB18C8" w:rsidP="00EB18C8"/>
    <w:p w14:paraId="6C0FAFC4" w14:textId="77777777" w:rsidR="00EB18C8" w:rsidRDefault="00EB18C8" w:rsidP="00EB18C8"/>
    <w:tbl>
      <w:tblPr>
        <w:tblStyle w:val="TableGrid"/>
        <w:tblW w:w="8744" w:type="dxa"/>
        <w:tblInd w:w="-113" w:type="dxa"/>
        <w:tblLook w:val="04A0" w:firstRow="1" w:lastRow="0" w:firstColumn="1" w:lastColumn="0" w:noHBand="0" w:noVBand="1"/>
      </w:tblPr>
      <w:tblGrid>
        <w:gridCol w:w="2273"/>
        <w:gridCol w:w="1105"/>
        <w:gridCol w:w="1105"/>
        <w:gridCol w:w="827"/>
        <w:gridCol w:w="3434"/>
      </w:tblGrid>
      <w:tr w:rsidR="00EB18C8" w14:paraId="2D3D8B5C" w14:textId="77777777" w:rsidTr="00EB18C8">
        <w:tc>
          <w:tcPr>
            <w:tcW w:w="2273" w:type="dxa"/>
            <w:shd w:val="clear" w:color="auto" w:fill="D9D9D9" w:themeFill="background1" w:themeFillShade="D9"/>
          </w:tcPr>
          <w:p w14:paraId="5C33C35D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Name </w:t>
            </w:r>
          </w:p>
          <w:p w14:paraId="43914E11" w14:textId="11C20517" w:rsidR="00EB18C8" w:rsidRDefault="00EB18C8" w:rsidP="00951E98"/>
        </w:tc>
        <w:tc>
          <w:tcPr>
            <w:tcW w:w="1105" w:type="dxa"/>
            <w:shd w:val="clear" w:color="auto" w:fill="D9D9D9" w:themeFill="background1" w:themeFillShade="D9"/>
          </w:tcPr>
          <w:p w14:paraId="7FCD0303" w14:textId="0E0DEFBE" w:rsidR="00EB18C8" w:rsidRDefault="00EB18C8" w:rsidP="00951E98">
            <w:r>
              <w:t>Required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386CCCF3" w14:textId="7DDF6FB2" w:rsidR="00EB18C8" w:rsidRDefault="00EB18C8" w:rsidP="00951E98">
            <w:r>
              <w:t>Data Type</w:t>
            </w:r>
          </w:p>
        </w:tc>
        <w:tc>
          <w:tcPr>
            <w:tcW w:w="827" w:type="dxa"/>
            <w:shd w:val="clear" w:color="auto" w:fill="D9D9D9" w:themeFill="background1" w:themeFillShade="D9"/>
          </w:tcPr>
          <w:p w14:paraId="40FF59E6" w14:textId="77777777" w:rsidR="00EB18C8" w:rsidRDefault="00EB18C8" w:rsidP="00951E98">
            <w:r>
              <w:t>Length</w:t>
            </w:r>
          </w:p>
        </w:tc>
        <w:tc>
          <w:tcPr>
            <w:tcW w:w="3434" w:type="dxa"/>
            <w:shd w:val="clear" w:color="auto" w:fill="D9D9D9" w:themeFill="background1" w:themeFillShade="D9"/>
          </w:tcPr>
          <w:p w14:paraId="1F289B4F" w14:textId="77777777" w:rsidR="00EB18C8" w:rsidRDefault="00EB18C8" w:rsidP="00951E98">
            <w:r>
              <w:t>Description</w:t>
            </w:r>
          </w:p>
        </w:tc>
      </w:tr>
      <w:tr w:rsidR="00EB18C8" w14:paraId="19CF0AC6" w14:textId="77777777" w:rsidTr="00EB18C8">
        <w:tc>
          <w:tcPr>
            <w:tcW w:w="2273" w:type="dxa"/>
          </w:tcPr>
          <w:p w14:paraId="4DC16236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errorNumber </w:t>
            </w:r>
          </w:p>
          <w:p w14:paraId="2D1805A4" w14:textId="28758793" w:rsidR="00EB18C8" w:rsidRPr="00F5267A" w:rsidRDefault="00EB18C8" w:rsidP="00951E98">
            <w:pPr>
              <w:rPr>
                <w:rFonts w:ascii="Consolas" w:hAnsi="Consolas"/>
              </w:rPr>
            </w:pPr>
          </w:p>
        </w:tc>
        <w:tc>
          <w:tcPr>
            <w:tcW w:w="1105" w:type="dxa"/>
          </w:tcPr>
          <w:p w14:paraId="345C7467" w14:textId="6248AFDB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105" w:type="dxa"/>
          </w:tcPr>
          <w:p w14:paraId="0D9D276B" w14:textId="0BB01592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827" w:type="dxa"/>
          </w:tcPr>
          <w:p w14:paraId="60FDE83F" w14:textId="5EF2EC54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n/a</w:t>
            </w:r>
          </w:p>
        </w:tc>
        <w:tc>
          <w:tcPr>
            <w:tcW w:w="3434" w:type="dxa"/>
          </w:tcPr>
          <w:p w14:paraId="430DDAEA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 error that represents the issue </w:t>
            </w:r>
          </w:p>
          <w:p w14:paraId="07C39175" w14:textId="67264FD6" w:rsidR="00EB18C8" w:rsidRPr="00F5267A" w:rsidRDefault="00EB18C8" w:rsidP="00EB18C8">
            <w:pPr>
              <w:rPr>
                <w:rFonts w:ascii="Consolas" w:hAnsi="Consolas"/>
              </w:rPr>
            </w:pPr>
            <w:r>
              <w:rPr>
                <w:sz w:val="20"/>
                <w:szCs w:val="20"/>
              </w:rPr>
              <w:t xml:space="preserve">.NET Type: int </w:t>
            </w:r>
          </w:p>
        </w:tc>
      </w:tr>
      <w:tr w:rsidR="00EB18C8" w14:paraId="3E55B8D7" w14:textId="77777777" w:rsidTr="00EB18C8">
        <w:tc>
          <w:tcPr>
            <w:tcW w:w="2273" w:type="dxa"/>
          </w:tcPr>
          <w:p w14:paraId="19FC2411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parameterName </w:t>
            </w:r>
          </w:p>
          <w:p w14:paraId="36DD15C9" w14:textId="52DA718E" w:rsidR="00EB18C8" w:rsidRPr="00F5267A" w:rsidRDefault="00EB18C8" w:rsidP="00951E98">
            <w:pPr>
              <w:rPr>
                <w:rFonts w:ascii="Consolas" w:hAnsi="Consolas"/>
              </w:rPr>
            </w:pPr>
          </w:p>
        </w:tc>
        <w:tc>
          <w:tcPr>
            <w:tcW w:w="1105" w:type="dxa"/>
          </w:tcPr>
          <w:p w14:paraId="29D16289" w14:textId="6326C728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1105" w:type="dxa"/>
          </w:tcPr>
          <w:p w14:paraId="5A99A146" w14:textId="3064E5D1" w:rsidR="00EB18C8" w:rsidRPr="00F5267A" w:rsidRDefault="00EB18C8" w:rsidP="00951E98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52CCF1CA" w14:textId="173B1F3D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1024</w:t>
            </w:r>
          </w:p>
        </w:tc>
        <w:tc>
          <w:tcPr>
            <w:tcW w:w="3434" w:type="dxa"/>
          </w:tcPr>
          <w:p w14:paraId="562F2D75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name of the parameter that has the issue. </w:t>
            </w:r>
          </w:p>
          <w:p w14:paraId="6AEFD44B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error is not tied to a specific parameter, then this value can be null </w:t>
            </w:r>
          </w:p>
          <w:p w14:paraId="1B64B9C9" w14:textId="46EB394F" w:rsidR="00EB18C8" w:rsidRPr="00F5267A" w:rsidRDefault="00EB18C8" w:rsidP="00EB18C8">
            <w:pPr>
              <w:rPr>
                <w:rFonts w:ascii="Consolas" w:hAnsi="Consolas"/>
              </w:rPr>
            </w:pPr>
            <w:r>
              <w:rPr>
                <w:sz w:val="20"/>
                <w:szCs w:val="20"/>
              </w:rPr>
              <w:t xml:space="preserve">.NET Type: string </w:t>
            </w:r>
          </w:p>
        </w:tc>
      </w:tr>
      <w:tr w:rsidR="00EB18C8" w14:paraId="22B4A670" w14:textId="77777777" w:rsidTr="00EB18C8">
        <w:tc>
          <w:tcPr>
            <w:tcW w:w="2273" w:type="dxa"/>
          </w:tcPr>
          <w:p w14:paraId="5D5A7D76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parameterValue </w:t>
            </w:r>
          </w:p>
          <w:p w14:paraId="79A0D56A" w14:textId="10C6963A" w:rsidR="00EB18C8" w:rsidRPr="00F5267A" w:rsidRDefault="00EB18C8" w:rsidP="00951E98">
            <w:pPr>
              <w:rPr>
                <w:rFonts w:ascii="Consolas" w:hAnsi="Consolas"/>
              </w:rPr>
            </w:pPr>
          </w:p>
        </w:tc>
        <w:tc>
          <w:tcPr>
            <w:tcW w:w="1105" w:type="dxa"/>
          </w:tcPr>
          <w:p w14:paraId="5974AE33" w14:textId="4E013CE5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1105" w:type="dxa"/>
          </w:tcPr>
          <w:p w14:paraId="2A283507" w14:textId="1EA5F99F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63870836" w14:textId="4FD4CBE5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2048</w:t>
            </w:r>
          </w:p>
        </w:tc>
        <w:tc>
          <w:tcPr>
            <w:tcW w:w="3434" w:type="dxa"/>
          </w:tcPr>
          <w:p w14:paraId="573C2713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value of the parameter caused the error </w:t>
            </w:r>
          </w:p>
          <w:p w14:paraId="39B3F75E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error is not tied to a specific parameter, then this value can be null </w:t>
            </w:r>
          </w:p>
          <w:p w14:paraId="42D6A9A7" w14:textId="5C038103" w:rsidR="00EB18C8" w:rsidRPr="00F5267A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.NET Type: string </w:t>
            </w:r>
          </w:p>
        </w:tc>
      </w:tr>
      <w:tr w:rsidR="00EB18C8" w14:paraId="232DC592" w14:textId="77777777" w:rsidTr="00EB18C8">
        <w:tc>
          <w:tcPr>
            <w:tcW w:w="2273" w:type="dxa"/>
          </w:tcPr>
          <w:p w14:paraId="699D07BF" w14:textId="77777777" w:rsidR="00EB18C8" w:rsidRDefault="00EB18C8" w:rsidP="00EB18C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errorDescription </w:t>
            </w:r>
          </w:p>
          <w:p w14:paraId="0761CD2A" w14:textId="77EE91E3" w:rsidR="00EB18C8" w:rsidRPr="00F5267A" w:rsidRDefault="00EB18C8" w:rsidP="00951E98">
            <w:pPr>
              <w:rPr>
                <w:rFonts w:ascii="Consolas" w:hAnsi="Consolas"/>
              </w:rPr>
            </w:pPr>
          </w:p>
        </w:tc>
        <w:tc>
          <w:tcPr>
            <w:tcW w:w="1105" w:type="dxa"/>
          </w:tcPr>
          <w:p w14:paraId="37B4515D" w14:textId="738FC4AE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  <w:tc>
          <w:tcPr>
            <w:tcW w:w="1105" w:type="dxa"/>
          </w:tcPr>
          <w:p w14:paraId="4E0879C2" w14:textId="40C098D7" w:rsidR="00EB18C8" w:rsidRPr="00F5267A" w:rsidRDefault="00EB18C8" w:rsidP="00951E98">
            <w:pPr>
              <w:rPr>
                <w:rFonts w:ascii="Consolas" w:hAnsi="Consolas"/>
              </w:rPr>
            </w:pPr>
            <w:r w:rsidRPr="00F5267A">
              <w:rPr>
                <w:rFonts w:ascii="Consolas" w:hAnsi="Consolas"/>
              </w:rPr>
              <w:t>String</w:t>
            </w:r>
          </w:p>
        </w:tc>
        <w:tc>
          <w:tcPr>
            <w:tcW w:w="827" w:type="dxa"/>
          </w:tcPr>
          <w:p w14:paraId="3633D57A" w14:textId="3911F5B1" w:rsidR="00EB18C8" w:rsidRPr="00F5267A" w:rsidRDefault="00EB18C8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1024</w:t>
            </w:r>
          </w:p>
        </w:tc>
        <w:tc>
          <w:tcPr>
            <w:tcW w:w="3434" w:type="dxa"/>
          </w:tcPr>
          <w:p w14:paraId="3DE67433" w14:textId="3AD77010" w:rsidR="00EB18C8" w:rsidRDefault="00EB18C8" w:rsidP="00EB18C8">
            <w:pPr>
              <w:pStyle w:val="Default"/>
              <w:tabs>
                <w:tab w:val="center" w:pos="1609"/>
              </w:tabs>
              <w:rPr>
                <w:sz w:val="20"/>
                <w:szCs w:val="20"/>
              </w:rPr>
            </w:pPr>
            <w:r w:rsidRPr="00F5267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A description of the error, not localized, intended for developer consumption </w:t>
            </w:r>
          </w:p>
          <w:p w14:paraId="1A1227AB" w14:textId="6B89D29B" w:rsidR="00EB18C8" w:rsidRPr="00F5267A" w:rsidRDefault="00EB18C8" w:rsidP="00EB18C8">
            <w:pPr>
              <w:pStyle w:val="Default"/>
              <w:tabs>
                <w:tab w:val="center" w:pos="160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.NET Type: string </w:t>
            </w:r>
          </w:p>
        </w:tc>
      </w:tr>
    </w:tbl>
    <w:p w14:paraId="5A36BE1F" w14:textId="58268644" w:rsidR="00EB18C8" w:rsidRDefault="00EB18C8" w:rsidP="00EB18C8"/>
    <w:p w14:paraId="0BBD7A27" w14:textId="32360652" w:rsidR="00EB18C8" w:rsidRDefault="00EB18C8" w:rsidP="00EB18C8"/>
    <w:p w14:paraId="72BC93EC" w14:textId="132DCD82" w:rsidR="00A31391" w:rsidRDefault="00A31391" w:rsidP="00A31391">
      <w:pPr>
        <w:pStyle w:val="Heading1"/>
        <w:numPr>
          <w:ilvl w:val="0"/>
          <w:numId w:val="35"/>
        </w:numPr>
      </w:pPr>
      <w:r>
        <w:t xml:space="preserve">Error Response </w:t>
      </w:r>
      <w:r>
        <w:t>Codes</w:t>
      </w:r>
    </w:p>
    <w:p w14:paraId="5D9D330E" w14:textId="5F31B7CF" w:rsidR="00A31391" w:rsidRDefault="00A31391" w:rsidP="00EB18C8"/>
    <w:p w14:paraId="11657A43" w14:textId="136351B5" w:rsidR="00A31391" w:rsidRDefault="00A31391" w:rsidP="00EB18C8">
      <w:r>
        <w:t>Below are the common codes and error descriptions to be used by the APIs.</w:t>
      </w:r>
    </w:p>
    <w:p w14:paraId="566DA0D3" w14:textId="5064D1E5" w:rsidR="00A31391" w:rsidRDefault="00A31391" w:rsidP="00EB18C8"/>
    <w:tbl>
      <w:tblPr>
        <w:tblStyle w:val="TableGrid"/>
        <w:tblW w:w="8744" w:type="dxa"/>
        <w:tblInd w:w="-113" w:type="dxa"/>
        <w:tblLook w:val="04A0" w:firstRow="1" w:lastRow="0" w:firstColumn="1" w:lastColumn="0" w:noHBand="0" w:noVBand="1"/>
      </w:tblPr>
      <w:tblGrid>
        <w:gridCol w:w="1697"/>
        <w:gridCol w:w="1697"/>
        <w:gridCol w:w="1670"/>
        <w:gridCol w:w="1695"/>
        <w:gridCol w:w="1985"/>
      </w:tblGrid>
      <w:tr w:rsidR="00A31391" w14:paraId="0BC5E1C9" w14:textId="77777777" w:rsidTr="00951E98">
        <w:tc>
          <w:tcPr>
            <w:tcW w:w="2273" w:type="dxa"/>
            <w:shd w:val="clear" w:color="auto" w:fill="D9D9D9" w:themeFill="background1" w:themeFillShade="D9"/>
          </w:tcPr>
          <w:p w14:paraId="7D29B0BF" w14:textId="6416D911" w:rsidR="00EB18C8" w:rsidRDefault="00A31391" w:rsidP="00951E9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errorNumber</w:t>
            </w:r>
          </w:p>
          <w:p w14:paraId="436E9A9B" w14:textId="77777777" w:rsidR="00EB18C8" w:rsidRDefault="00EB18C8" w:rsidP="00951E98"/>
        </w:tc>
        <w:tc>
          <w:tcPr>
            <w:tcW w:w="1105" w:type="dxa"/>
            <w:shd w:val="clear" w:color="auto" w:fill="D9D9D9" w:themeFill="background1" w:themeFillShade="D9"/>
          </w:tcPr>
          <w:p w14:paraId="052DF2AC" w14:textId="01965C81" w:rsidR="00EB18C8" w:rsidRDefault="00A31391" w:rsidP="00951E98">
            <w:r>
              <w:t>parameterName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4EC3531A" w14:textId="3F98B4A8" w:rsidR="00EB18C8" w:rsidRDefault="00A31391" w:rsidP="00951E98">
            <w:r>
              <w:t>parameterValue</w:t>
            </w:r>
          </w:p>
        </w:tc>
        <w:tc>
          <w:tcPr>
            <w:tcW w:w="827" w:type="dxa"/>
            <w:shd w:val="clear" w:color="auto" w:fill="D9D9D9" w:themeFill="background1" w:themeFillShade="D9"/>
          </w:tcPr>
          <w:p w14:paraId="3657E323" w14:textId="75F4709E" w:rsidR="00EB18C8" w:rsidRDefault="00A31391" w:rsidP="00951E98">
            <w:r>
              <w:t>errorDescription</w:t>
            </w:r>
          </w:p>
        </w:tc>
        <w:tc>
          <w:tcPr>
            <w:tcW w:w="3434" w:type="dxa"/>
            <w:shd w:val="clear" w:color="auto" w:fill="D9D9D9" w:themeFill="background1" w:themeFillShade="D9"/>
          </w:tcPr>
          <w:p w14:paraId="64B1959F" w14:textId="78234F9B" w:rsidR="00EB18C8" w:rsidRDefault="00A31391" w:rsidP="00951E98">
            <w:r>
              <w:t>Notes</w:t>
            </w:r>
          </w:p>
        </w:tc>
      </w:tr>
      <w:tr w:rsidR="00A31391" w14:paraId="12364F65" w14:textId="77777777" w:rsidTr="00951E98">
        <w:tc>
          <w:tcPr>
            <w:tcW w:w="2273" w:type="dxa"/>
          </w:tcPr>
          <w:p w14:paraId="0AFB59CD" w14:textId="445C9C84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105" w:type="dxa"/>
          </w:tcPr>
          <w:p w14:paraId="67B0C884" w14:textId="2184B225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1105" w:type="dxa"/>
          </w:tcPr>
          <w:p w14:paraId="04094EE4" w14:textId="554ADE23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827" w:type="dxa"/>
          </w:tcPr>
          <w:p w14:paraId="7424399F" w14:textId="68C932DA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 was already uploaded.</w:t>
            </w:r>
          </w:p>
        </w:tc>
        <w:tc>
          <w:tcPr>
            <w:tcW w:w="3434" w:type="dxa"/>
          </w:tcPr>
          <w:p w14:paraId="6298926D" w14:textId="36EADC67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This error is raised when file is uploaded.</w:t>
            </w:r>
          </w:p>
        </w:tc>
      </w:tr>
      <w:tr w:rsidR="00A31391" w14:paraId="1A1B01F0" w14:textId="77777777" w:rsidTr="00951E98">
        <w:tc>
          <w:tcPr>
            <w:tcW w:w="2273" w:type="dxa"/>
          </w:tcPr>
          <w:p w14:paraId="6BF687C6" w14:textId="6B1627D8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05" w:type="dxa"/>
          </w:tcPr>
          <w:p w14:paraId="6BC3A632" w14:textId="5D009DDE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1105" w:type="dxa"/>
          </w:tcPr>
          <w:p w14:paraId="4BCBC253" w14:textId="7BB534D2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827" w:type="dxa"/>
          </w:tcPr>
          <w:p w14:paraId="62EAD539" w14:textId="0CD501A2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parameter is required.</w:t>
            </w:r>
          </w:p>
        </w:tc>
        <w:tc>
          <w:tcPr>
            <w:tcW w:w="3434" w:type="dxa"/>
          </w:tcPr>
          <w:p w14:paraId="16CB8E33" w14:textId="35A9FEFE" w:rsidR="00EB18C8" w:rsidRPr="00F5267A" w:rsidRDefault="00EB18C8" w:rsidP="00951E98">
            <w:pPr>
              <w:rPr>
                <w:rFonts w:ascii="Consolas" w:hAnsi="Consolas"/>
              </w:rPr>
            </w:pPr>
          </w:p>
        </w:tc>
      </w:tr>
      <w:tr w:rsidR="00A31391" w14:paraId="5F367600" w14:textId="77777777" w:rsidTr="00951E98">
        <w:tc>
          <w:tcPr>
            <w:tcW w:w="2273" w:type="dxa"/>
          </w:tcPr>
          <w:p w14:paraId="63992F93" w14:textId="62AC68A2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05" w:type="dxa"/>
          </w:tcPr>
          <w:p w14:paraId="06C2FF8F" w14:textId="586A5571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1105" w:type="dxa"/>
          </w:tcPr>
          <w:p w14:paraId="01D2CCAC" w14:textId="14E22AAC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Required</w:t>
            </w:r>
          </w:p>
        </w:tc>
        <w:tc>
          <w:tcPr>
            <w:tcW w:w="827" w:type="dxa"/>
          </w:tcPr>
          <w:p w14:paraId="0F028D0C" w14:textId="7EB0F953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entity could not be found.</w:t>
            </w:r>
          </w:p>
        </w:tc>
        <w:tc>
          <w:tcPr>
            <w:tcW w:w="3434" w:type="dxa"/>
          </w:tcPr>
          <w:p w14:paraId="431D89A6" w14:textId="1E02709B" w:rsidR="00EB18C8" w:rsidRPr="00F5267A" w:rsidRDefault="00EB18C8" w:rsidP="00951E98">
            <w:pPr>
              <w:pStyle w:val="Default"/>
              <w:rPr>
                <w:sz w:val="20"/>
                <w:szCs w:val="20"/>
              </w:rPr>
            </w:pPr>
          </w:p>
        </w:tc>
      </w:tr>
      <w:tr w:rsidR="00A31391" w14:paraId="5D2F6F5B" w14:textId="77777777" w:rsidTr="00951E98">
        <w:tc>
          <w:tcPr>
            <w:tcW w:w="2273" w:type="dxa"/>
          </w:tcPr>
          <w:p w14:paraId="5B893B43" w14:textId="6659F2EA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05" w:type="dxa"/>
          </w:tcPr>
          <w:p w14:paraId="3AB36696" w14:textId="4D282F11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Required </w:t>
            </w:r>
          </w:p>
        </w:tc>
        <w:tc>
          <w:tcPr>
            <w:tcW w:w="1105" w:type="dxa"/>
          </w:tcPr>
          <w:p w14:paraId="0F735BE4" w14:textId="091C169E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Null</w:t>
            </w:r>
          </w:p>
        </w:tc>
        <w:tc>
          <w:tcPr>
            <w:tcW w:w="827" w:type="dxa"/>
          </w:tcPr>
          <w:p w14:paraId="5798F3AC" w14:textId="3823C32E" w:rsidR="00EB18C8" w:rsidRPr="00F5267A" w:rsidRDefault="00A31391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parameter cannot be null.</w:t>
            </w:r>
          </w:p>
        </w:tc>
        <w:tc>
          <w:tcPr>
            <w:tcW w:w="3434" w:type="dxa"/>
          </w:tcPr>
          <w:p w14:paraId="34AC9DD3" w14:textId="01EC62D5" w:rsidR="00EB18C8" w:rsidRPr="00F5267A" w:rsidRDefault="00EB18C8" w:rsidP="00951E98">
            <w:pPr>
              <w:pStyle w:val="Default"/>
              <w:tabs>
                <w:tab w:val="center" w:pos="1609"/>
              </w:tabs>
              <w:rPr>
                <w:sz w:val="20"/>
                <w:szCs w:val="20"/>
              </w:rPr>
            </w:pPr>
          </w:p>
        </w:tc>
      </w:tr>
    </w:tbl>
    <w:p w14:paraId="54940682" w14:textId="2A9A14DE" w:rsidR="00EB18C8" w:rsidRDefault="00EB18C8" w:rsidP="00EB18C8"/>
    <w:p w14:paraId="741F590B" w14:textId="71A7F760" w:rsidR="00A31391" w:rsidRDefault="00A31391" w:rsidP="00EB18C8"/>
    <w:p w14:paraId="09335692" w14:textId="595D57A8" w:rsidR="00A31391" w:rsidRDefault="00A31391" w:rsidP="00A31391">
      <w:r>
        <w:t xml:space="preserve">Below are the common codes and error descriptions to be used </w:t>
      </w:r>
      <w:r>
        <w:t>when consuming the document uploaded.</w:t>
      </w:r>
    </w:p>
    <w:p w14:paraId="118CE121" w14:textId="77777777" w:rsidR="00A31391" w:rsidRDefault="00A31391" w:rsidP="00A31391"/>
    <w:tbl>
      <w:tblPr>
        <w:tblStyle w:val="TableGrid"/>
        <w:tblW w:w="8755" w:type="dxa"/>
        <w:tblInd w:w="-113" w:type="dxa"/>
        <w:tblLook w:val="04A0" w:firstRow="1" w:lastRow="0" w:firstColumn="1" w:lastColumn="0" w:noHBand="0" w:noVBand="1"/>
      </w:tblPr>
      <w:tblGrid>
        <w:gridCol w:w="1558"/>
        <w:gridCol w:w="3795"/>
        <w:gridCol w:w="3402"/>
      </w:tblGrid>
      <w:tr w:rsidR="00BD3465" w14:paraId="5264E63D" w14:textId="77777777" w:rsidTr="00BD3465">
        <w:tc>
          <w:tcPr>
            <w:tcW w:w="1558" w:type="dxa"/>
            <w:shd w:val="clear" w:color="auto" w:fill="D9D9D9" w:themeFill="background1" w:themeFillShade="D9"/>
          </w:tcPr>
          <w:p w14:paraId="64A56A68" w14:textId="77777777" w:rsidR="00BD3465" w:rsidRDefault="00BD3465" w:rsidP="00951E9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errorNumber</w:t>
            </w:r>
          </w:p>
          <w:p w14:paraId="38EFF332" w14:textId="77777777" w:rsidR="00BD3465" w:rsidRDefault="00BD3465" w:rsidP="00951E98"/>
        </w:tc>
        <w:tc>
          <w:tcPr>
            <w:tcW w:w="3795" w:type="dxa"/>
            <w:shd w:val="clear" w:color="auto" w:fill="D9D9D9" w:themeFill="background1" w:themeFillShade="D9"/>
          </w:tcPr>
          <w:p w14:paraId="46F0BFF7" w14:textId="77777777" w:rsidR="00BD3465" w:rsidRDefault="00BD3465" w:rsidP="00951E98">
            <w:r>
              <w:t>errorDescription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D013542" w14:textId="77777777" w:rsidR="00BD3465" w:rsidRDefault="00BD3465" w:rsidP="00951E98">
            <w:r>
              <w:t>Notes</w:t>
            </w:r>
          </w:p>
        </w:tc>
      </w:tr>
      <w:tr w:rsidR="00BD3465" w14:paraId="02BB67DE" w14:textId="77777777" w:rsidTr="00BD3465">
        <w:tc>
          <w:tcPr>
            <w:tcW w:w="1558" w:type="dxa"/>
          </w:tcPr>
          <w:p w14:paraId="03E19405" w14:textId="6FDF6A2B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  <w:tc>
          <w:tcPr>
            <w:tcW w:w="3795" w:type="dxa"/>
          </w:tcPr>
          <w:p w14:paraId="63DA7D4B" w14:textId="1DC9D6F5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The </w:t>
            </w:r>
            <w:r>
              <w:rPr>
                <w:rFonts w:ascii="Consolas" w:hAnsi="Consolas"/>
              </w:rPr>
              <w:t>stadium name wasn’t found.</w:t>
            </w:r>
          </w:p>
        </w:tc>
        <w:tc>
          <w:tcPr>
            <w:tcW w:w="3402" w:type="dxa"/>
          </w:tcPr>
          <w:p w14:paraId="50059F41" w14:textId="213B3A4B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Raised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when searching the </w:t>
            </w:r>
            <w:r w:rsidRPr="00BD3465">
              <w:rPr>
                <w:rFonts w:ascii="Consolas" w:hAnsi="Consolas"/>
                <w:b/>
                <w:bCs/>
              </w:rPr>
              <w:t>name of the stadium</w:t>
            </w:r>
            <w:r>
              <w:rPr>
                <w:rFonts w:ascii="Consolas" w:hAnsi="Consolas"/>
              </w:rPr>
              <w:t xml:space="preserve"> in the pdf.</w:t>
            </w:r>
          </w:p>
        </w:tc>
      </w:tr>
      <w:tr w:rsidR="00BD3465" w14:paraId="1BE7A779" w14:textId="77777777" w:rsidTr="00BD3465">
        <w:tc>
          <w:tcPr>
            <w:tcW w:w="1558" w:type="dxa"/>
          </w:tcPr>
          <w:p w14:paraId="6A8C6EA9" w14:textId="7BB18492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2</w:t>
            </w:r>
          </w:p>
        </w:tc>
        <w:tc>
          <w:tcPr>
            <w:tcW w:w="3795" w:type="dxa"/>
          </w:tcPr>
          <w:p w14:paraId="4B16E2BF" w14:textId="197F547F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service name wasn’t found.</w:t>
            </w:r>
          </w:p>
        </w:tc>
        <w:tc>
          <w:tcPr>
            <w:tcW w:w="3402" w:type="dxa"/>
          </w:tcPr>
          <w:p w14:paraId="4805A715" w14:textId="207F4166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Raised when searching the </w:t>
            </w:r>
            <w:r w:rsidRPr="00BD3465">
              <w:rPr>
                <w:rFonts w:ascii="Consolas" w:hAnsi="Consolas"/>
                <w:b/>
                <w:bCs/>
              </w:rPr>
              <w:t>name of the service</w:t>
            </w:r>
            <w:r>
              <w:rPr>
                <w:rFonts w:ascii="Consolas" w:hAnsi="Consolas"/>
              </w:rPr>
              <w:t xml:space="preserve"> in the pdf.</w:t>
            </w:r>
          </w:p>
        </w:tc>
      </w:tr>
      <w:tr w:rsidR="00BD3465" w14:paraId="151107A9" w14:textId="77777777" w:rsidTr="00BD3465">
        <w:tc>
          <w:tcPr>
            <w:tcW w:w="1558" w:type="dxa"/>
          </w:tcPr>
          <w:p w14:paraId="21109471" w14:textId="1F1656BA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</w:t>
            </w:r>
          </w:p>
        </w:tc>
        <w:tc>
          <w:tcPr>
            <w:tcW w:w="3795" w:type="dxa"/>
          </w:tcPr>
          <w:p w14:paraId="5FEB1BE8" w14:textId="149A85EE" w:rsidR="00BD3465" w:rsidRPr="00F5267A" w:rsidRDefault="00BD3465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 type wasn’t found.</w:t>
            </w:r>
          </w:p>
        </w:tc>
        <w:tc>
          <w:tcPr>
            <w:tcW w:w="3402" w:type="dxa"/>
          </w:tcPr>
          <w:p w14:paraId="599A71EA" w14:textId="47A58B19" w:rsidR="00BD3465" w:rsidRPr="00F5267A" w:rsidRDefault="00BD3465" w:rsidP="00951E98">
            <w:pPr>
              <w:pStyle w:val="Default"/>
              <w:rPr>
                <w:sz w:val="20"/>
                <w:szCs w:val="20"/>
              </w:rPr>
            </w:pPr>
            <w:r>
              <w:t xml:space="preserve">Raised when searching the </w:t>
            </w:r>
            <w:r>
              <w:rPr>
                <w:b/>
                <w:bCs/>
              </w:rPr>
              <w:t>document type</w:t>
            </w:r>
            <w:r>
              <w:t xml:space="preserve"> in the pdf.</w:t>
            </w:r>
            <w:r>
              <w:t xml:space="preserve"> Examples: Business Requirement, High Level </w:t>
            </w:r>
            <w:r>
              <w:lastRenderedPageBreak/>
              <w:t>Functional Document, etc.</w:t>
            </w:r>
          </w:p>
        </w:tc>
      </w:tr>
      <w:tr w:rsidR="00740E20" w14:paraId="2E729592" w14:textId="77777777" w:rsidTr="00BD3465">
        <w:tc>
          <w:tcPr>
            <w:tcW w:w="1558" w:type="dxa"/>
          </w:tcPr>
          <w:p w14:paraId="11C3FB71" w14:textId="332D37B2" w:rsidR="00740E20" w:rsidRDefault="00740E20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24</w:t>
            </w:r>
          </w:p>
        </w:tc>
        <w:tc>
          <w:tcPr>
            <w:tcW w:w="3795" w:type="dxa"/>
          </w:tcPr>
          <w:p w14:paraId="2691E59C" w14:textId="4825FA51" w:rsidR="00740E20" w:rsidRDefault="00740E20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 reference number wasn’t found.</w:t>
            </w:r>
          </w:p>
        </w:tc>
        <w:tc>
          <w:tcPr>
            <w:tcW w:w="3402" w:type="dxa"/>
          </w:tcPr>
          <w:p w14:paraId="4622570E" w14:textId="3CF9AA17" w:rsidR="00740E20" w:rsidRDefault="00740E20" w:rsidP="00951E98">
            <w:pPr>
              <w:pStyle w:val="Default"/>
            </w:pPr>
            <w:r>
              <w:t xml:space="preserve">Raised when searching the </w:t>
            </w:r>
            <w:r>
              <w:rPr>
                <w:b/>
                <w:bCs/>
              </w:rPr>
              <w:t>document reference number</w:t>
            </w:r>
            <w:r>
              <w:t xml:space="preserve"> in the pdf.</w:t>
            </w:r>
            <w:r>
              <w:t xml:space="preserve"> Example : </w:t>
            </w:r>
            <w:r w:rsidRPr="00F5267A">
              <w:t>SC-I60-CAB-ORD-DBF-IT-00102</w:t>
            </w:r>
          </w:p>
        </w:tc>
      </w:tr>
      <w:tr w:rsidR="00BD3465" w14:paraId="13F956EC" w14:textId="77777777" w:rsidTr="00BD3465">
        <w:tc>
          <w:tcPr>
            <w:tcW w:w="1558" w:type="dxa"/>
          </w:tcPr>
          <w:p w14:paraId="495F9637" w14:textId="556F25CD" w:rsidR="00BD3465" w:rsidRPr="00F5267A" w:rsidRDefault="00740E20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3795" w:type="dxa"/>
          </w:tcPr>
          <w:p w14:paraId="5D1878CA" w14:textId="6D52AD46" w:rsidR="00BD3465" w:rsidRPr="00F5267A" w:rsidRDefault="00740E20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version wasn’t found.</w:t>
            </w:r>
          </w:p>
        </w:tc>
        <w:tc>
          <w:tcPr>
            <w:tcW w:w="3402" w:type="dxa"/>
          </w:tcPr>
          <w:p w14:paraId="0EDECA08" w14:textId="77777777" w:rsidR="00BD3465" w:rsidRPr="00F5267A" w:rsidRDefault="00BD3465" w:rsidP="00951E98">
            <w:pPr>
              <w:pStyle w:val="Default"/>
              <w:tabs>
                <w:tab w:val="center" w:pos="1609"/>
              </w:tabs>
              <w:rPr>
                <w:sz w:val="20"/>
                <w:szCs w:val="20"/>
              </w:rPr>
            </w:pPr>
          </w:p>
        </w:tc>
      </w:tr>
      <w:tr w:rsidR="00740E20" w14:paraId="3640BF0D" w14:textId="77777777" w:rsidTr="00BD3465">
        <w:tc>
          <w:tcPr>
            <w:tcW w:w="1558" w:type="dxa"/>
          </w:tcPr>
          <w:p w14:paraId="06A2479F" w14:textId="77777777" w:rsidR="00740E20" w:rsidRDefault="00740E20" w:rsidP="00951E98">
            <w:pPr>
              <w:rPr>
                <w:rFonts w:ascii="Consolas" w:hAnsi="Consolas"/>
              </w:rPr>
            </w:pPr>
          </w:p>
        </w:tc>
        <w:tc>
          <w:tcPr>
            <w:tcW w:w="3795" w:type="dxa"/>
          </w:tcPr>
          <w:p w14:paraId="1AA24FFE" w14:textId="77777777" w:rsidR="00740E20" w:rsidRDefault="00740E20" w:rsidP="00951E98">
            <w:pPr>
              <w:rPr>
                <w:rFonts w:ascii="Consolas" w:hAnsi="Consolas"/>
              </w:rPr>
            </w:pPr>
          </w:p>
        </w:tc>
        <w:tc>
          <w:tcPr>
            <w:tcW w:w="3402" w:type="dxa"/>
          </w:tcPr>
          <w:p w14:paraId="5FE383B6" w14:textId="77777777" w:rsidR="00740E20" w:rsidRPr="00F5267A" w:rsidRDefault="00740E20" w:rsidP="00951E98">
            <w:pPr>
              <w:pStyle w:val="Default"/>
              <w:tabs>
                <w:tab w:val="center" w:pos="1609"/>
              </w:tabs>
              <w:rPr>
                <w:sz w:val="20"/>
                <w:szCs w:val="20"/>
              </w:rPr>
            </w:pPr>
          </w:p>
        </w:tc>
      </w:tr>
      <w:tr w:rsidR="00740E20" w14:paraId="245DC364" w14:textId="77777777" w:rsidTr="00BD3465">
        <w:tc>
          <w:tcPr>
            <w:tcW w:w="1558" w:type="dxa"/>
          </w:tcPr>
          <w:p w14:paraId="016490B9" w14:textId="55F9E54A" w:rsidR="00740E20" w:rsidRDefault="00740E20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3795" w:type="dxa"/>
          </w:tcPr>
          <w:p w14:paraId="0A10BF02" w14:textId="2FDAF399" w:rsidR="00740E20" w:rsidRDefault="00740E20" w:rsidP="00951E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File already exists.</w:t>
            </w:r>
          </w:p>
        </w:tc>
        <w:tc>
          <w:tcPr>
            <w:tcW w:w="3402" w:type="dxa"/>
          </w:tcPr>
          <w:p w14:paraId="3F7C733D" w14:textId="1A6DC454" w:rsidR="00740E20" w:rsidRPr="00F5267A" w:rsidRDefault="00740E20" w:rsidP="00951E98">
            <w:pPr>
              <w:pStyle w:val="Default"/>
              <w:tabs>
                <w:tab w:val="center" w:pos="160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the file result already exist in the folder. </w:t>
            </w:r>
          </w:p>
        </w:tc>
      </w:tr>
    </w:tbl>
    <w:p w14:paraId="5F88502F" w14:textId="77777777" w:rsidR="00A31391" w:rsidRPr="00A94DEC" w:rsidRDefault="00A31391" w:rsidP="00A31391"/>
    <w:p w14:paraId="53CA0BCB" w14:textId="77777777" w:rsidR="00A31391" w:rsidRPr="00A94DEC" w:rsidRDefault="00A31391" w:rsidP="00EB18C8"/>
    <w:sectPr w:rsidR="00A31391" w:rsidRPr="00A94DEC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icardo Frazao" w:date="2021-07-13T09:19:00Z" w:initials="RF">
    <w:p w14:paraId="151C7248" w14:textId="0DB7A62E" w:rsidR="00F5267A" w:rsidRDefault="00F5267A">
      <w:pPr>
        <w:pStyle w:val="CommentText"/>
      </w:pPr>
      <w:r>
        <w:rPr>
          <w:rStyle w:val="CommentReference"/>
        </w:rPr>
        <w:annotationRef/>
      </w:r>
      <w:r>
        <w:t>Functions or WebJobs???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1C72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7D931" w16cex:dateUtc="2021-07-13T0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1C7248" w16cid:durableId="2497D9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25653" w14:textId="77777777" w:rsidR="00E615FB" w:rsidRDefault="00E615FB" w:rsidP="00855982">
      <w:pPr>
        <w:spacing w:after="0" w:line="240" w:lineRule="auto"/>
      </w:pPr>
      <w:r>
        <w:separator/>
      </w:r>
    </w:p>
  </w:endnote>
  <w:endnote w:type="continuationSeparator" w:id="0">
    <w:p w14:paraId="63371128" w14:textId="77777777" w:rsidR="00E615FB" w:rsidRDefault="00E615F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2E9AC9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8F80F" w14:textId="77777777" w:rsidR="00E615FB" w:rsidRDefault="00E615FB" w:rsidP="00855982">
      <w:pPr>
        <w:spacing w:after="0" w:line="240" w:lineRule="auto"/>
      </w:pPr>
      <w:r>
        <w:separator/>
      </w:r>
    </w:p>
  </w:footnote>
  <w:footnote w:type="continuationSeparator" w:id="0">
    <w:p w14:paraId="1B3C28A0" w14:textId="77777777" w:rsidR="00E615FB" w:rsidRDefault="00E615F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320431"/>
    <w:multiLevelType w:val="multilevel"/>
    <w:tmpl w:val="E07A3B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116C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F8D1966"/>
    <w:multiLevelType w:val="hybridMultilevel"/>
    <w:tmpl w:val="0322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FF66549"/>
    <w:multiLevelType w:val="hybridMultilevel"/>
    <w:tmpl w:val="CB983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1EE7156"/>
    <w:multiLevelType w:val="hybridMultilevel"/>
    <w:tmpl w:val="6B8A156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519645F"/>
    <w:multiLevelType w:val="multilevel"/>
    <w:tmpl w:val="DC08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2D628A"/>
    <w:multiLevelType w:val="hybridMultilevel"/>
    <w:tmpl w:val="8804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7F96E2F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5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B083BD7"/>
    <w:multiLevelType w:val="hybridMultilevel"/>
    <w:tmpl w:val="CB8A2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2E6CA7"/>
    <w:multiLevelType w:val="hybridMultilevel"/>
    <w:tmpl w:val="2898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0829D6"/>
    <w:multiLevelType w:val="hybridMultilevel"/>
    <w:tmpl w:val="3EBE80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1485836"/>
    <w:multiLevelType w:val="hybridMultilevel"/>
    <w:tmpl w:val="C5AC100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7AA2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0F81B1B"/>
    <w:multiLevelType w:val="hybridMultilevel"/>
    <w:tmpl w:val="154087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D1F6D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0"/>
  </w:num>
  <w:num w:numId="14">
    <w:abstractNumId w:val="25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7"/>
  </w:num>
  <w:num w:numId="29">
    <w:abstractNumId w:val="23"/>
  </w:num>
  <w:num w:numId="30">
    <w:abstractNumId w:val="27"/>
  </w:num>
  <w:num w:numId="31">
    <w:abstractNumId w:val="16"/>
  </w:num>
  <w:num w:numId="32">
    <w:abstractNumId w:val="22"/>
  </w:num>
  <w:num w:numId="33">
    <w:abstractNumId w:val="24"/>
  </w:num>
  <w:num w:numId="34">
    <w:abstractNumId w:val="32"/>
  </w:num>
  <w:num w:numId="35">
    <w:abstractNumId w:val="18"/>
  </w:num>
  <w:num w:numId="36">
    <w:abstractNumId w:val="19"/>
  </w:num>
  <w:num w:numId="37">
    <w:abstractNumId w:val="30"/>
  </w:num>
  <w:num w:numId="38">
    <w:abstractNumId w:val="26"/>
  </w:num>
  <w:num w:numId="39">
    <w:abstractNumId w:val="31"/>
  </w:num>
  <w:num w:numId="40">
    <w:abstractNumId w:val="29"/>
  </w:num>
  <w:num w:numId="41">
    <w:abstractNumId w:val="20"/>
  </w:num>
  <w:num w:numId="42">
    <w:abstractNumId w:val="28"/>
  </w:num>
  <w:num w:numId="43">
    <w:abstractNumId w:val="21"/>
  </w:num>
  <w:num w:numId="44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ardo Frazao">
    <w15:presenceInfo w15:providerId="Windows Live" w15:userId="7cfb5dd5d8362a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FB"/>
    <w:rsid w:val="001D4362"/>
    <w:rsid w:val="00282BE5"/>
    <w:rsid w:val="0036398A"/>
    <w:rsid w:val="00423AC7"/>
    <w:rsid w:val="00545DCA"/>
    <w:rsid w:val="005C0897"/>
    <w:rsid w:val="0066194D"/>
    <w:rsid w:val="0070414E"/>
    <w:rsid w:val="00723BF5"/>
    <w:rsid w:val="00740E20"/>
    <w:rsid w:val="007833A7"/>
    <w:rsid w:val="00840F92"/>
    <w:rsid w:val="0085077A"/>
    <w:rsid w:val="00855982"/>
    <w:rsid w:val="00874EED"/>
    <w:rsid w:val="00964FC5"/>
    <w:rsid w:val="00A10484"/>
    <w:rsid w:val="00A31391"/>
    <w:rsid w:val="00A55F01"/>
    <w:rsid w:val="00A94DEC"/>
    <w:rsid w:val="00B17669"/>
    <w:rsid w:val="00BD3465"/>
    <w:rsid w:val="00C41C94"/>
    <w:rsid w:val="00C46040"/>
    <w:rsid w:val="00CF36C1"/>
    <w:rsid w:val="00D0276C"/>
    <w:rsid w:val="00D728F1"/>
    <w:rsid w:val="00E615FB"/>
    <w:rsid w:val="00EB18C8"/>
    <w:rsid w:val="00F5267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FEAA"/>
  <w15:chartTrackingRefBased/>
  <w15:docId w15:val="{D5A76D6A-CE75-4D73-9D88-6723ADC4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5077A"/>
    <w:pPr>
      <w:ind w:left="720"/>
      <w:contextualSpacing/>
    </w:pPr>
  </w:style>
  <w:style w:type="table" w:styleId="TableGrid">
    <w:name w:val="Table Grid"/>
    <w:basedOn w:val="TableNormal"/>
    <w:uiPriority w:val="39"/>
    <w:rsid w:val="00A9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36C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46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[servi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2EDA37-DB49-4FDD-8843-A1A90DA2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3285</TotalTime>
  <Pages>8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Frazao</dc:creator>
  <cp:lastModifiedBy>Ricardo Frazao</cp:lastModifiedBy>
  <cp:revision>7</cp:revision>
  <dcterms:created xsi:type="dcterms:W3CDTF">2021-07-11T07:17:00Z</dcterms:created>
  <dcterms:modified xsi:type="dcterms:W3CDTF">2021-07-13T15:24:00Z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